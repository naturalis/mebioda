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99EE7" w14:textId="6AF4B3E6" w:rsidR="00E77FEE" w:rsidRPr="00406956" w:rsidRDefault="00E77FEE" w:rsidP="00DA508D">
      <w:pPr>
        <w:pStyle w:val="Heading1"/>
        <w:rPr>
          <w:sz w:val="32"/>
        </w:rPr>
      </w:pPr>
      <w:r w:rsidRPr="00406956">
        <w:rPr>
          <w:sz w:val="32"/>
        </w:rPr>
        <w:t>FUTURE AND PRESENT OCCURRENCE MODDELING ON PALM DATES</w:t>
      </w:r>
    </w:p>
    <w:p w14:paraId="0EA99BDF" w14:textId="48A6788A" w:rsidR="00E75C8E" w:rsidRPr="00B37AA4" w:rsidRDefault="0069544E" w:rsidP="00DA508D">
      <w:pPr>
        <w:pStyle w:val="Heading2"/>
      </w:pPr>
      <w:bookmarkStart w:id="0" w:name="_yevzz9icurz6" w:colFirst="0" w:colLast="0"/>
      <w:bookmarkEnd w:id="0"/>
      <w:r>
        <w:rPr>
          <w:noProof/>
          <w:lang w:eastAsia="en-GB"/>
        </w:rPr>
        <mc:AlternateContent>
          <mc:Choice Requires="wpg">
            <w:drawing>
              <wp:anchor distT="0" distB="0" distL="114300" distR="114300" simplePos="0" relativeHeight="251635712" behindDoc="0" locked="0" layoutInCell="1" allowOverlap="1" wp14:anchorId="64CAB1E8" wp14:editId="6753B8BF">
                <wp:simplePos x="0" y="0"/>
                <wp:positionH relativeFrom="column">
                  <wp:posOffset>4391025</wp:posOffset>
                </wp:positionH>
                <wp:positionV relativeFrom="paragraph">
                  <wp:posOffset>171450</wp:posOffset>
                </wp:positionV>
                <wp:extent cx="1336675" cy="1050290"/>
                <wp:effectExtent l="0" t="0" r="9525" b="0"/>
                <wp:wrapThrough wrapText="bothSides">
                  <wp:wrapPolygon edited="0">
                    <wp:start x="0" y="0"/>
                    <wp:lineTo x="0" y="20895"/>
                    <wp:lineTo x="21343" y="20895"/>
                    <wp:lineTo x="21343" y="0"/>
                    <wp:lineTo x="0" y="0"/>
                  </wp:wrapPolygon>
                </wp:wrapThrough>
                <wp:docPr id="3" name="Group 3"/>
                <wp:cNvGraphicFramePr/>
                <a:graphic xmlns:a="http://schemas.openxmlformats.org/drawingml/2006/main">
                  <a:graphicData uri="http://schemas.microsoft.com/office/word/2010/wordprocessingGroup">
                    <wpg:wgp>
                      <wpg:cNvGrpSpPr/>
                      <wpg:grpSpPr>
                        <a:xfrm>
                          <a:off x="0" y="0"/>
                          <a:ext cx="1336675" cy="1050290"/>
                          <a:chOff x="0" y="0"/>
                          <a:chExt cx="1675765" cy="1768642"/>
                        </a:xfrm>
                      </wpg:grpSpPr>
                      <pic:pic xmlns:pic="http://schemas.openxmlformats.org/drawingml/2006/picture">
                        <pic:nvPicPr>
                          <pic:cNvPr id="1" name="Picture 1"/>
                          <pic:cNvPicPr>
                            <a:picLocks noChangeAspect="1"/>
                          </pic:cNvPicPr>
                        </pic:nvPicPr>
                        <pic:blipFill>
                          <a:blip r:embed="rId8"/>
                          <a:stretch>
                            <a:fillRect/>
                          </a:stretch>
                        </pic:blipFill>
                        <pic:spPr>
                          <a:xfrm>
                            <a:off x="0" y="0"/>
                            <a:ext cx="1675765" cy="1256666"/>
                          </a:xfrm>
                          <a:prstGeom prst="rect">
                            <a:avLst/>
                          </a:prstGeom>
                        </pic:spPr>
                      </pic:pic>
                      <wps:wsp>
                        <wps:cNvPr id="2" name="Text Box 2"/>
                        <wps:cNvSpPr txBox="1"/>
                        <wps:spPr>
                          <a:xfrm>
                            <a:off x="0" y="1308102"/>
                            <a:ext cx="1675765" cy="460540"/>
                          </a:xfrm>
                          <a:prstGeom prst="rect">
                            <a:avLst/>
                          </a:prstGeom>
                          <a:solidFill>
                            <a:prstClr val="white"/>
                          </a:solidFill>
                          <a:ln>
                            <a:noFill/>
                          </a:ln>
                          <a:effectLst/>
                        </wps:spPr>
                        <wps:txbx>
                          <w:txbxContent>
                            <w:p w14:paraId="616B248D" w14:textId="74560E57" w:rsidR="00824B4B" w:rsidRPr="00DA508D" w:rsidRDefault="00824B4B" w:rsidP="005A67B3">
                              <w:pPr>
                                <w:pStyle w:val="Caption"/>
                                <w:spacing w:after="0"/>
                                <w:rPr>
                                  <w:sz w:val="15"/>
                                  <w:szCs w:val="15"/>
                                </w:rPr>
                              </w:pPr>
                              <w:bookmarkStart w:id="1" w:name="_Ref500677922"/>
                              <w:r w:rsidRPr="00DA508D">
                                <w:rPr>
                                  <w:sz w:val="15"/>
                                  <w:szCs w:val="15"/>
                                </w:rPr>
                                <w:t xml:space="preserve">Figure </w:t>
                              </w:r>
                              <w:r w:rsidRPr="00DA508D">
                                <w:rPr>
                                  <w:sz w:val="15"/>
                                  <w:szCs w:val="15"/>
                                </w:rPr>
                                <w:fldChar w:fldCharType="begin"/>
                              </w:r>
                              <w:r w:rsidRPr="00DA508D">
                                <w:rPr>
                                  <w:sz w:val="15"/>
                                  <w:szCs w:val="15"/>
                                </w:rPr>
                                <w:instrText xml:space="preserve"> SEQ Figure \* ARABIC </w:instrText>
                              </w:r>
                              <w:r w:rsidRPr="00DA508D">
                                <w:rPr>
                                  <w:sz w:val="15"/>
                                  <w:szCs w:val="15"/>
                                </w:rPr>
                                <w:fldChar w:fldCharType="separate"/>
                              </w:r>
                              <w:r w:rsidRPr="00DA508D">
                                <w:rPr>
                                  <w:noProof/>
                                  <w:sz w:val="15"/>
                                  <w:szCs w:val="15"/>
                                </w:rPr>
                                <w:t>1</w:t>
                              </w:r>
                              <w:r w:rsidRPr="00DA508D">
                                <w:rPr>
                                  <w:sz w:val="15"/>
                                  <w:szCs w:val="15"/>
                                </w:rPr>
                                <w:fldChar w:fldCharType="end"/>
                              </w:r>
                              <w:bookmarkEnd w:id="1"/>
                              <w:r w:rsidRPr="00DA508D">
                                <w:rPr>
                                  <w:sz w:val="15"/>
                                  <w:szCs w:val="15"/>
                                </w:rPr>
                                <w:t xml:space="preserve"> </w:t>
                              </w:r>
                              <w:r>
                                <w:rPr>
                                  <w:sz w:val="15"/>
                                  <w:szCs w:val="15"/>
                                </w:rPr>
                                <w:t>Photo of 5 dates</w:t>
                              </w:r>
                              <w:r w:rsidRPr="00DA508D">
                                <w:rPr>
                                  <w:sz w:val="15"/>
                                  <w:szCs w:val="15"/>
                                </w:rPr>
                                <w:t xml:space="preserve"> </w:t>
                              </w:r>
                            </w:p>
                            <w:p w14:paraId="3E417BA2" w14:textId="66662936" w:rsidR="00824B4B" w:rsidRPr="00DA508D" w:rsidRDefault="00824B4B" w:rsidP="005A67B3">
                              <w:pPr>
                                <w:pStyle w:val="Caption"/>
                                <w:spacing w:after="0"/>
                                <w:rPr>
                                  <w:sz w:val="10"/>
                                  <w:szCs w:val="15"/>
                                </w:rPr>
                              </w:pPr>
                              <w:r w:rsidRPr="00DA508D">
                                <w:rPr>
                                  <w:sz w:val="10"/>
                                  <w:szCs w:val="15"/>
                                </w:rPr>
                                <w:t>Source: http://www.smulweb.nl/wiki/4/Dadels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CAB1E8" id="Group 3" o:spid="_x0000_s1026" style="position:absolute;margin-left:345.75pt;margin-top:13.5pt;width:105.25pt;height:82.7pt;z-index:251635712;mso-width-relative:margin;mso-height-relative:margin" coordsize="1675765,1768642"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&#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7+/v/+/v7&#10;//v7+//7+/v/+/v7//v7+//7+/v/+/v7//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v7+//7+/v/+/v7//v7+//7+/v/+/v7//v7+//7+/v/+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&#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&#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&#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&#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vr6//r6+v/6+vr/+vr6//r6+v/6+vr/+vr6//r6+v/6+vr/+vr6//r6+v/6+vr/+vr6&#10;//r6+v/6+vr/+vr6//n5+f/5+fn/+fn5//n5+f/5+fn/+fn5//n5+f/5+fn/+Pj4//j4+P/4+Pj/&#10;+Pj4//j4+P/4+Pj/+Pj4//j4+P/5+fn/+fn5//n5+f/5+fn/+fn5//n5+f/5+fn/+fn5//j4+P/4&#10;+Pj/+Pj4//j4+P/4+Pj/+Pj4//j4+P/4+Pj/+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6+vr/+vr6//r6+v/6+vr/+vr6//r6+v/6+vr/+vr6//r6+v/6+vr/+vr6&#10;//r6+v/6+vr/+vr6//r6+v/6+vr/+fn5//n5+f/5+fn/+fn5//n5+f/5+fn/+fn5//n5+f/4+Pj/&#10;+Pj4//j4+P/4+Pj/+Pj4//j4+P/4+Pj/+Pj4//n5+f/5+fn/+fn5//n5+f/5+fn/+fn5//n5+f/5&#10;+fn/+Pj4//j4+P/4+Pj/+Pj4//j4+P/4+Pj/+Pj4//j4+P/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1675765;height:125666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Mv&#10;wIjBAAAA2gAAAA8AAABkcnMvZG93bnJldi54bWxET0trAjEQvgv9D2EKXqRmK6jtapQiCIInX8Xj&#10;uBl3124m2yTq+u+NIHgaPr7njKeNqcSFnC8tK/jsJiCIM6tLzhVsN/OPLxA+IGusLJOCG3mYTt5a&#10;Y0y1vfKKLuuQixjCPkUFRQh1KqXPCjLou7YmjtzROoMhQpdL7fAaw00le0kykAZLjg0F1jQrKPtb&#10;n42C/T91foff2am/X5bNub87dCq3VKr93vyMQARqwkv8dC90nA+PVx5XTu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MvwIjBAAAA2gAAAA8AAAAAAAAAAAAAAAAAnAIAAGRy&#10;cy9kb3ducmV2LnhtbFBLBQYAAAAABAAEAPcAAACKAwAAAAA=&#10;">
                  <v:imagedata r:id="rId9" o:title=""/>
                  <v:path arrowok="t"/>
                </v:shape>
                <v:shapetype id="_x0000_t202" coordsize="21600,21600" o:spt="202" path="m0,0l0,21600,21600,21600,21600,0xe">
                  <v:stroke joinstyle="miter"/>
                  <v:path gradientshapeok="t" o:connecttype="rect"/>
                </v:shapetype>
                <v:shape id="Text Box 2" o:spid="_x0000_s1028" type="#_x0000_t202" style="position:absolute;top:1308102;width:1675765;height:4605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NylOwgAA&#10;ANoAAAAPAAAAZHJzL2Rvd25yZXYueG1sRI/Ni8IwFMTvgv9DeIIX0dQeRKpRdv0AD+vBDzw/mrdt&#10;2ealJNHW/94sCB6HmfkNs1x3phYPcr6yrGA6SUAQ51ZXXCi4XvbjOQgfkDXWlknBkzysV/3eEjNt&#10;Wz7R4xwKESHsM1RQhtBkUvq8JIN+Yhvi6P1aZzBE6QqpHbYRbmqZJslMGqw4LpTY0Kak/O98Nwpm&#10;W3dvT7wZba+7Hzw2RXr7ft6UGg66rwWIQF34hN/tg1aQwv+VeAPk6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43KU7CAAAA2gAAAA8AAAAAAAAAAAAAAAAAlwIAAGRycy9kb3du&#10;cmV2LnhtbFBLBQYAAAAABAAEAPUAAACGAwAAAAA=&#10;" stroked="f">
                  <v:textbox inset="0,0,0,0">
                    <w:txbxContent>
                      <w:p w14:paraId="616B248D" w14:textId="74560E57" w:rsidR="00824B4B" w:rsidRPr="00DA508D" w:rsidRDefault="00824B4B" w:rsidP="005A67B3">
                        <w:pPr>
                          <w:pStyle w:val="Caption"/>
                          <w:spacing w:after="0"/>
                          <w:rPr>
                            <w:sz w:val="15"/>
                            <w:szCs w:val="15"/>
                          </w:rPr>
                        </w:pPr>
                        <w:bookmarkStart w:id="2" w:name="_Ref500677922"/>
                        <w:r w:rsidRPr="00DA508D">
                          <w:rPr>
                            <w:sz w:val="15"/>
                            <w:szCs w:val="15"/>
                          </w:rPr>
                          <w:t xml:space="preserve">Figure </w:t>
                        </w:r>
                        <w:r w:rsidRPr="00DA508D">
                          <w:rPr>
                            <w:sz w:val="15"/>
                            <w:szCs w:val="15"/>
                          </w:rPr>
                          <w:fldChar w:fldCharType="begin"/>
                        </w:r>
                        <w:r w:rsidRPr="00DA508D">
                          <w:rPr>
                            <w:sz w:val="15"/>
                            <w:szCs w:val="15"/>
                          </w:rPr>
                          <w:instrText xml:space="preserve"> SEQ Figure \* ARABIC </w:instrText>
                        </w:r>
                        <w:r w:rsidRPr="00DA508D">
                          <w:rPr>
                            <w:sz w:val="15"/>
                            <w:szCs w:val="15"/>
                          </w:rPr>
                          <w:fldChar w:fldCharType="separate"/>
                        </w:r>
                        <w:r w:rsidRPr="00DA508D">
                          <w:rPr>
                            <w:noProof/>
                            <w:sz w:val="15"/>
                            <w:szCs w:val="15"/>
                          </w:rPr>
                          <w:t>1</w:t>
                        </w:r>
                        <w:r w:rsidRPr="00DA508D">
                          <w:rPr>
                            <w:sz w:val="15"/>
                            <w:szCs w:val="15"/>
                          </w:rPr>
                          <w:fldChar w:fldCharType="end"/>
                        </w:r>
                        <w:bookmarkEnd w:id="2"/>
                        <w:r w:rsidRPr="00DA508D">
                          <w:rPr>
                            <w:sz w:val="15"/>
                            <w:szCs w:val="15"/>
                          </w:rPr>
                          <w:t xml:space="preserve"> </w:t>
                        </w:r>
                        <w:r>
                          <w:rPr>
                            <w:sz w:val="15"/>
                            <w:szCs w:val="15"/>
                          </w:rPr>
                          <w:t>Photo of 5 dates</w:t>
                        </w:r>
                        <w:r w:rsidRPr="00DA508D">
                          <w:rPr>
                            <w:sz w:val="15"/>
                            <w:szCs w:val="15"/>
                          </w:rPr>
                          <w:t xml:space="preserve"> </w:t>
                        </w:r>
                      </w:p>
                      <w:p w14:paraId="3E417BA2" w14:textId="66662936" w:rsidR="00824B4B" w:rsidRPr="00DA508D" w:rsidRDefault="00824B4B" w:rsidP="005A67B3">
                        <w:pPr>
                          <w:pStyle w:val="Caption"/>
                          <w:spacing w:after="0"/>
                          <w:rPr>
                            <w:sz w:val="10"/>
                            <w:szCs w:val="15"/>
                          </w:rPr>
                        </w:pPr>
                        <w:r w:rsidRPr="00DA508D">
                          <w:rPr>
                            <w:sz w:val="10"/>
                            <w:szCs w:val="15"/>
                          </w:rPr>
                          <w:t>Source: http://www.smulweb.nl/wiki/4/Dadels</w:t>
                        </w:r>
                      </w:p>
                    </w:txbxContent>
                  </v:textbox>
                </v:shape>
                <w10:wrap type="through"/>
              </v:group>
            </w:pict>
          </mc:Fallback>
        </mc:AlternateContent>
      </w:r>
      <w:r w:rsidR="00E75C8E">
        <w:t>Introduction</w:t>
      </w:r>
    </w:p>
    <w:p w14:paraId="0E068322" w14:textId="5CFCC54A" w:rsidR="00645AA4" w:rsidRDefault="00E75AEB" w:rsidP="005B4592">
      <w:pPr>
        <w:spacing w:after="0" w:line="240" w:lineRule="auto"/>
        <w:jc w:val="both"/>
      </w:pPr>
      <w:r>
        <w:rPr>
          <w:noProof/>
          <w:lang w:eastAsia="en-GB"/>
        </w:rPr>
        <mc:AlternateContent>
          <mc:Choice Requires="wpg">
            <w:drawing>
              <wp:anchor distT="0" distB="0" distL="114300" distR="114300" simplePos="0" relativeHeight="251639808" behindDoc="0" locked="0" layoutInCell="1" allowOverlap="1" wp14:anchorId="4386DF29" wp14:editId="240C822B">
                <wp:simplePos x="0" y="0"/>
                <wp:positionH relativeFrom="column">
                  <wp:posOffset>2906346</wp:posOffset>
                </wp:positionH>
                <wp:positionV relativeFrom="paragraph">
                  <wp:posOffset>1044575</wp:posOffset>
                </wp:positionV>
                <wp:extent cx="2777490" cy="1372235"/>
                <wp:effectExtent l="0" t="0" r="0" b="0"/>
                <wp:wrapThrough wrapText="bothSides">
                  <wp:wrapPolygon edited="0">
                    <wp:start x="0" y="0"/>
                    <wp:lineTo x="0" y="21190"/>
                    <wp:lineTo x="21333" y="21190"/>
                    <wp:lineTo x="21333"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2777490" cy="1372235"/>
                          <a:chOff x="-4496" y="454425"/>
                          <a:chExt cx="5763946" cy="3534209"/>
                        </a:xfrm>
                      </wpg:grpSpPr>
                      <pic:pic xmlns:pic="http://schemas.openxmlformats.org/drawingml/2006/picture">
                        <pic:nvPicPr>
                          <pic:cNvPr id="4" name="Picture 4" descr="../../../../../Google%20Drive/4.%20Biologie/Studie%20Biologie/Master%20Year%202/2.%20Methods%20in%20Biodiversity%202017/4.%20Practicals/w2p3/images/Screen%20Shot%20201"/>
                          <pic:cNvPicPr>
                            <a:picLocks noChangeAspect="1"/>
                          </pic:cNvPicPr>
                        </pic:nvPicPr>
                        <pic:blipFill rotWithShape="1">
                          <a:blip r:embed="rId10">
                            <a:extLst>
                              <a:ext uri="{28A0092B-C50C-407E-A947-70E740481C1C}">
                                <a14:useLocalDpi xmlns:a14="http://schemas.microsoft.com/office/drawing/2010/main" val="0"/>
                              </a:ext>
                            </a:extLst>
                          </a:blip>
                          <a:srcRect t="13080" b="10451"/>
                          <a:stretch/>
                        </pic:blipFill>
                        <pic:spPr bwMode="auto">
                          <a:xfrm>
                            <a:off x="0" y="454425"/>
                            <a:ext cx="5759450" cy="2656590"/>
                          </a:xfrm>
                          <a:prstGeom prst="rect">
                            <a:avLst/>
                          </a:prstGeom>
                          <a:noFill/>
                          <a:ln>
                            <a:noFill/>
                          </a:ln>
                        </pic:spPr>
                      </pic:pic>
                      <wps:wsp>
                        <wps:cNvPr id="5" name="Text Box 5"/>
                        <wps:cNvSpPr txBox="1"/>
                        <wps:spPr>
                          <a:xfrm>
                            <a:off x="-4496" y="3245304"/>
                            <a:ext cx="5759451" cy="743330"/>
                          </a:xfrm>
                          <a:prstGeom prst="rect">
                            <a:avLst/>
                          </a:prstGeom>
                          <a:solidFill>
                            <a:prstClr val="white"/>
                          </a:solidFill>
                          <a:ln>
                            <a:noFill/>
                          </a:ln>
                          <a:effectLst/>
                        </wps:spPr>
                        <wps:txbx>
                          <w:txbxContent>
                            <w:p w14:paraId="25C77678" w14:textId="3FA74D07" w:rsidR="00824B4B" w:rsidRPr="00DA508D" w:rsidRDefault="00824B4B" w:rsidP="004A174F">
                              <w:pPr>
                                <w:pStyle w:val="Caption"/>
                                <w:spacing w:after="0"/>
                                <w:rPr>
                                  <w:noProof/>
                                  <w:sz w:val="20"/>
                                  <w:szCs w:val="22"/>
                                </w:rPr>
                              </w:pPr>
                              <w:bookmarkStart w:id="3" w:name="_Ref500678694"/>
                              <w:r w:rsidRPr="00DA508D">
                                <w:rPr>
                                  <w:sz w:val="15"/>
                                </w:rPr>
                                <w:t xml:space="preserve">Figure </w:t>
                              </w:r>
                              <w:r w:rsidRPr="00DA508D">
                                <w:rPr>
                                  <w:sz w:val="15"/>
                                </w:rPr>
                                <w:fldChar w:fldCharType="begin"/>
                              </w:r>
                              <w:r w:rsidRPr="00DA508D">
                                <w:rPr>
                                  <w:sz w:val="15"/>
                                </w:rPr>
                                <w:instrText xml:space="preserve"> SEQ Figure \* ARABIC </w:instrText>
                              </w:r>
                              <w:r w:rsidRPr="00DA508D">
                                <w:rPr>
                                  <w:sz w:val="15"/>
                                </w:rPr>
                                <w:fldChar w:fldCharType="separate"/>
                              </w:r>
                              <w:r w:rsidRPr="00DA508D">
                                <w:rPr>
                                  <w:noProof/>
                                  <w:sz w:val="15"/>
                                </w:rPr>
                                <w:t>2</w:t>
                              </w:r>
                              <w:r w:rsidRPr="00DA508D">
                                <w:rPr>
                                  <w:sz w:val="15"/>
                                </w:rPr>
                                <w:fldChar w:fldCharType="end"/>
                              </w:r>
                              <w:bookmarkEnd w:id="3"/>
                              <w:r w:rsidRPr="00DA508D">
                                <w:rPr>
                                  <w:sz w:val="15"/>
                                </w:rPr>
                                <w:t xml:space="preserve"> Occurrences of </w:t>
                              </w:r>
                              <w:r>
                                <w:rPr>
                                  <w:i/>
                                  <w:sz w:val="15"/>
                                </w:rPr>
                                <w:t>P.</w:t>
                              </w:r>
                              <w:r w:rsidRPr="00B56AF3">
                                <w:rPr>
                                  <w:i/>
                                  <w:sz w:val="15"/>
                                </w:rPr>
                                <w:t xml:space="preserve"> dactylifera</w:t>
                              </w:r>
                              <w:r>
                                <w:rPr>
                                  <w:i/>
                                  <w:sz w:val="15"/>
                                </w:rPr>
                                <w:t xml:space="preserve"> from GBIF</w:t>
                              </w:r>
                              <w:r w:rsidRPr="00DA508D">
                                <w:rPr>
                                  <w:sz w:val="15"/>
                                </w:rPr>
                                <w:t>. Accessed on 2017-12-08.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86DF29" id="Group 6" o:spid="_x0000_s1029" style="position:absolute;left:0;text-align:left;margin-left:228.85pt;margin-top:82.25pt;width:218.7pt;height:108.05pt;z-index:251639808;mso-width-relative:margin;mso-height-relative:margin" coordorigin="-4496,454425" coordsize="5763946,35342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">
                <v:shape id="Picture 4" o:spid="_x0000_s1030" type="#_x0000_t75" alt="../../../../../Google%20Drive/4.%20Biologie/Studie%20Biologie/Master%20Year%202/2.%20Methods%20in%20Biodiversity%202017/4.%20Practicals/w2p3/images/Screen%20Shot%20201" style="position:absolute;top:454425;width:5759450;height:2656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5&#10;sv7FAAAA2gAAAA8AAABkcnMvZG93bnJldi54bWxEj09rwkAUxO8Fv8PyCl5K3dQUkZiNSCVSSkGM&#10;PXh8ZF/+0OzbkF1j/PbdQqHHYWZ+w6TbyXRipMG1lhW8LCIQxKXVLdcKvs758xqE88gaO8uk4E4O&#10;ttnsIcVE2xufaCx8LQKEXYIKGu/7REpXNmTQLWxPHLzKDgZ9kEMt9YC3ADedXEbRShpsOSw02NNb&#10;Q+V3cTUKLk/j5xnzeOmrj2ObH/ZxVd1jpeaP024DwtPk/8N/7Xet4BV+r4QbILM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ObL+xQAAANoAAAAPAAAAAAAAAAAAAAAAAJwC&#10;AABkcnMvZG93bnJldi54bWxQSwUGAAAAAAQABAD3AAAAjgMAAAAA&#10;">
                  <v:imagedata r:id="rId11" o:title="../../../../../Google%20Drive/4.%20Biologie/Studie%20Biologie/Master%20Year%202/2.%20Methods%20in%20Biodiversity%202017/4.%20Practicals/w2p3/images/Screen%20Shot%20201" croptop="8572f" cropbottom="6849f"/>
                  <v:path arrowok="t"/>
                </v:shape>
                <v:shape id="Text Box 5" o:spid="_x0000_s1031" type="#_x0000_t202" style="position:absolute;left:-4496;top:3245304;width:5759451;height:7433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3rE6wgAA&#10;ANoAAAAPAAAAZHJzL2Rvd25yZXYueG1sRI9Pi8IwFMTvC36H8AQvi6YKylKN4l/w4B50xfOjebbF&#10;5qUk0dZvbwRhj8PM/IaZLVpTiQc5X1pWMBwkIIgzq0vOFZz/dv0fED4ga6wsk4IneVjMO18zTLVt&#10;+EiPU8hFhLBPUUERQp1K6bOCDPqBrYmjd7XOYIjS5VI7bCLcVHKUJBNpsOS4UGBN64Ky2+luFEw2&#10;7t4cef29OW8P+Fvno8vqeVGq122XUxCB2vAf/rT3WsEY3lfiDZDz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HesTrCAAAA2gAAAA8AAAAAAAAAAAAAAAAAlwIAAGRycy9kb3du&#10;cmV2LnhtbFBLBQYAAAAABAAEAPUAAACGAwAAAAA=&#10;" stroked="f">
                  <v:textbox inset="0,0,0,0">
                    <w:txbxContent>
                      <w:p w14:paraId="25C77678" w14:textId="3FA74D07" w:rsidR="00824B4B" w:rsidRPr="00DA508D" w:rsidRDefault="00824B4B" w:rsidP="004A174F">
                        <w:pPr>
                          <w:pStyle w:val="Caption"/>
                          <w:spacing w:after="0"/>
                          <w:rPr>
                            <w:noProof/>
                            <w:sz w:val="20"/>
                            <w:szCs w:val="22"/>
                          </w:rPr>
                        </w:pPr>
                        <w:bookmarkStart w:id="4" w:name="_Ref500678694"/>
                        <w:r w:rsidRPr="00DA508D">
                          <w:rPr>
                            <w:sz w:val="15"/>
                          </w:rPr>
                          <w:t xml:space="preserve">Figure </w:t>
                        </w:r>
                        <w:r w:rsidRPr="00DA508D">
                          <w:rPr>
                            <w:sz w:val="15"/>
                          </w:rPr>
                          <w:fldChar w:fldCharType="begin"/>
                        </w:r>
                        <w:r w:rsidRPr="00DA508D">
                          <w:rPr>
                            <w:sz w:val="15"/>
                          </w:rPr>
                          <w:instrText xml:space="preserve"> SEQ Figure \* ARABIC </w:instrText>
                        </w:r>
                        <w:r w:rsidRPr="00DA508D">
                          <w:rPr>
                            <w:sz w:val="15"/>
                          </w:rPr>
                          <w:fldChar w:fldCharType="separate"/>
                        </w:r>
                        <w:r w:rsidRPr="00DA508D">
                          <w:rPr>
                            <w:noProof/>
                            <w:sz w:val="15"/>
                          </w:rPr>
                          <w:t>2</w:t>
                        </w:r>
                        <w:r w:rsidRPr="00DA508D">
                          <w:rPr>
                            <w:sz w:val="15"/>
                          </w:rPr>
                          <w:fldChar w:fldCharType="end"/>
                        </w:r>
                        <w:bookmarkEnd w:id="4"/>
                        <w:r w:rsidRPr="00DA508D">
                          <w:rPr>
                            <w:sz w:val="15"/>
                          </w:rPr>
                          <w:t xml:space="preserve"> Occurrences of </w:t>
                        </w:r>
                        <w:r>
                          <w:rPr>
                            <w:i/>
                            <w:sz w:val="15"/>
                          </w:rPr>
                          <w:t>P.</w:t>
                        </w:r>
                        <w:r w:rsidRPr="00B56AF3">
                          <w:rPr>
                            <w:i/>
                            <w:sz w:val="15"/>
                          </w:rPr>
                          <w:t xml:space="preserve"> dactylifera</w:t>
                        </w:r>
                        <w:r>
                          <w:rPr>
                            <w:i/>
                            <w:sz w:val="15"/>
                          </w:rPr>
                          <w:t xml:space="preserve"> from GBIF</w:t>
                        </w:r>
                        <w:r w:rsidRPr="00DA508D">
                          <w:rPr>
                            <w:sz w:val="15"/>
                          </w:rPr>
                          <w:t>. Accessed on 2017-12-08.</w:t>
                        </w:r>
                      </w:p>
                    </w:txbxContent>
                  </v:textbox>
                </v:shape>
                <w10:wrap type="through"/>
              </v:group>
            </w:pict>
          </mc:Fallback>
        </mc:AlternateContent>
      </w:r>
      <w:r w:rsidR="00104632" w:rsidRPr="00104632">
        <w:t>Dat</w:t>
      </w:r>
      <w:r w:rsidR="007F2F26">
        <w:t>e palms (</w:t>
      </w:r>
      <w:r w:rsidR="007F2F26" w:rsidRPr="00E77FEE">
        <w:rPr>
          <w:i/>
        </w:rPr>
        <w:t>Phoenix dactylifera</w:t>
      </w:r>
      <w:r w:rsidR="007F2F26">
        <w:t xml:space="preserve"> L.) belongs to one of the most important plant families for human use</w:t>
      </w:r>
      <w:r w:rsidR="00B37AA4">
        <w:t xml:space="preserve"> </w:t>
      </w:r>
      <w:r w:rsidR="00B37AA4">
        <w:fldChar w:fldCharType="begin" w:fldLock="1"/>
      </w:r>
      <w:r w:rsidR="00B37AA4">
        <w:instrText>ADDIN CSL_CITATION { "citationItems" : [ { "id" : "ITEM-1", "itemData" : { "DOI" : "10.4238/2014.December.4.29", "ISBN" : "1676-5680", "ISSN" : "16765680", "PMID" : "25501246", "abstract" : "DNA barcoding is a promising tool for species identification at the molecular level. The barcoding system is well established for species differentiation in animals, while it is less common in plants. We evaluated 2 barcoding regions, maturase K (matK) and ribulose bisphosphate carboxylase (rbcL), to compare species of Palmae according to amplification success, discrimination power, and inter- and intra-specific divergence. Both regions appear to have potential to discriminate most species of Palmae, but 2 species, Phoenix dactylifera and Phoenix sylvestris, did not show variation in the nucleotides of the barcode genes. P. sylvestris is said to be the sister species of P. dactilyfera according to its morphological and genetic proximity to the cultivated date palm. Thus, the status of these 2 species needs to be re-evaluated considering more genes as barcodes. Furthermore, rbcL has a higher discrimination power (90%) than matK (66.6%) and can thus be potentially used as a standard barcode to discriminate the species of Palmae.", "author" : [ { "dropping-particle" : "", "family" : "Naeem", "given" : "A.", "non-dropping-particle" : "", "parse-names" : false, "suffix" : "" }, { "dropping-particle" : "", "family" : "Khan", "given" : "A.A.", "non-dropping-particle" : "", "parse-names" : false, "suffix" : "" }, { "dropping-particle" : "", "family" : "Cheema", "given" : "H.M.N.", "non-dropping-particle" : "", "parse-names" : false, "suffix" : "" }, { "dropping-particle" : "", "family" : "Khan", "given" : "I.A.", "non-dropping-particle" : "", "parse-names" : false, "suffix" : "" }, { "dropping-particle" : "", "family" : "Buerkert", "given" : "A.", "non-dropping-particle" : "", "parse-names" : false, "suffix" : "" } ], "container-title" : "Genetics and Molecular Research", "id" : "ITEM-1", "issue" : "4", "issued" : { "date-parts" : [ [ "2014", "12", "4" ] ] }, "page" : "10341-10348", "title" : "DNA barcoding for species identification in the Palmae family", "type" : "article-journal", "volume" : "13" }, "uris" : [ "http://www.mendeley.com/documents/?uuid=9bb3ed59-2a07-4052-93ef-733484c53ba1" ] }, { "id" : "ITEM-2", "itemData" : { "ISBN" : "0018-5345", "ISSN" : "00185345", "abstract" : "Date palm (Phoenix dactylifera L.) is one of the oldest fruit crops grown in the arid regions of the Arabian Peninsula, North Africa, and the Middle East. The most probable area of origin of the date palm was in or near what is now the country of Iraq, but date cultivation spread to many countries starting in ancient times. Dates are a major food source and income source for local populations in the Middle East and North Africa, and play significant roles in the economy, society, and environment in these areas. In addition to serving directly as a food source, dates are packed and processed in a number of ways, and other parts of the tree are used for various purposes. The date palm is a diploid, perennial, dioecious, and monocotyledonous plant adapted to arid environments. It has unique biological and developmental characteristics that necessitate special propagation, culture, and management techniques. Thousands of date palm cultivars and selections exist in different date-growing countries. Different genetic marker systems have been used to study genetic relationships among date palm cultivars. The long life cycle, long period of juvenility, and dioecism of date palms make breeding challenging. Worldwide date production has grown from 1,809,091 t in 1962 to 6,924,975 t in 2005. Worldwide date production will continue to grow, especially in the Middle East, despite current and future challenges.", "author" : [ { "dropping-particle" : "", "family" : "Chao", "given" : "Chih Cheng T", "non-dropping-particle" : "", "parse-names" : false, "suffix" : "" }, { "dropping-particle" : "", "family" : "Krueger", "given" : "Robert R.", "non-dropping-particle" : "", "parse-names" : false, "suffix" : "" } ], "container-title" : "HortScience", "id" : "ITEM-2", "issue" : "5", "issued" : { "date-parts" : [ [ "2007" ] ] }, "page" : "1077-1082", "title" : "The date palm (Phoenix dactylifera L.): Overview of biology, uses, and cultivation", "type" : "article-journal", "volume" : "42" }, "uris" : [ "http://www.mendeley.com/documents/?uuid=b6ecf3c8-0582-481e-98ea-8504c5aba4ee" ] } ], "mendeley" : { "formattedCitation" : "(Naeem et al. 2014; Chao and Krueger 2007)", "plainTextFormattedCitation" : "(Naeem et al. 2014; Chao and Krueger 2007)", "previouslyFormattedCitation" : "(Naeem et al. 2014; Chao and Krueger 2007)" }, "properties" : {  }, "schema" : "https://github.com/citation-style-language/schema/raw/master/csl-citation.json" }</w:instrText>
      </w:r>
      <w:r w:rsidR="00B37AA4">
        <w:fldChar w:fldCharType="separate"/>
      </w:r>
      <w:r w:rsidR="00B37AA4" w:rsidRPr="00B37AA4">
        <w:rPr>
          <w:noProof/>
        </w:rPr>
        <w:t>(Naeem et al. 2014; Chao and Krueger 2007)</w:t>
      </w:r>
      <w:r w:rsidR="00B37AA4">
        <w:fldChar w:fldCharType="end"/>
      </w:r>
      <w:r w:rsidR="00181DCC">
        <w:t xml:space="preserve"> as they produce dates (</w:t>
      </w:r>
      <w:r w:rsidR="00181DCC">
        <w:fldChar w:fldCharType="begin"/>
      </w:r>
      <w:r w:rsidR="00181DCC">
        <w:instrText xml:space="preserve"> REF _Ref500677922 \h </w:instrText>
      </w:r>
      <w:r w:rsidR="009153BB">
        <w:instrText xml:space="preserve"> \* MERGEFORMAT </w:instrText>
      </w:r>
      <w:r w:rsidR="00181DCC">
        <w:fldChar w:fldCharType="separate"/>
      </w:r>
      <w:r w:rsidR="00181DCC">
        <w:t xml:space="preserve">Figure </w:t>
      </w:r>
      <w:r w:rsidR="00181DCC">
        <w:rPr>
          <w:noProof/>
        </w:rPr>
        <w:t>1</w:t>
      </w:r>
      <w:r w:rsidR="00181DCC">
        <w:fldChar w:fldCharType="end"/>
      </w:r>
      <w:r w:rsidR="00181DCC">
        <w:t>)</w:t>
      </w:r>
      <w:r w:rsidR="007F2F26">
        <w:t xml:space="preserve">. </w:t>
      </w:r>
      <w:r w:rsidR="007F2F26" w:rsidRPr="00B37AA4">
        <w:t>This important fruit</w:t>
      </w:r>
      <w:r w:rsidR="00181DCC">
        <w:t>,</w:t>
      </w:r>
      <w:r w:rsidR="00B37AA4">
        <w:t xml:space="preserve"> with over 1000 cultivars</w:t>
      </w:r>
      <w:r w:rsidR="00181DCC">
        <w:t>,</w:t>
      </w:r>
      <w:r w:rsidR="007F2F26" w:rsidRPr="00B37AA4">
        <w:t xml:space="preserve"> is </w:t>
      </w:r>
      <w:r w:rsidR="00B37AA4" w:rsidRPr="00B37AA4">
        <w:t>serving</w:t>
      </w:r>
      <w:r w:rsidR="00B37AA4">
        <w:t xml:space="preserve"> as direct</w:t>
      </w:r>
      <w:r w:rsidR="00B37AA4" w:rsidRPr="00B37AA4">
        <w:t xml:space="preserve"> fruit source in countries over the whole world.</w:t>
      </w:r>
      <w:r w:rsidR="00B37AA4">
        <w:t xml:space="preserve"> </w:t>
      </w:r>
      <w:r w:rsidR="00A12591">
        <w:t>T</w:t>
      </w:r>
      <w:r w:rsidR="00B37AA4">
        <w:t xml:space="preserve">his fruit can </w:t>
      </w:r>
      <w:r w:rsidR="00181DCC">
        <w:t xml:space="preserve">tolerate periods of high temperature and drought, </w:t>
      </w:r>
      <w:r w:rsidR="00A12591">
        <w:t xml:space="preserve">and will also require very hot summers with almost no rain and low humidity.  An old saying goes that the date palm need his feet wet, but his head in the fire, as it will need a sufficient amount of groundwater </w:t>
      </w:r>
      <w:r w:rsidR="00A12591">
        <w:fldChar w:fldCharType="begin" w:fldLock="1"/>
      </w:r>
      <w:r w:rsidR="00A12591">
        <w:instrText>ADDIN CSL_CITATION { "citationItems" : [ { "id" : "ITEM-1", "itemData" : { "ISBN" : "0018-5345", "ISSN" : "00185345", "abstract" : "Date palm (Phoenix dactylifera L.) is one of the oldest fruit crops grown in the arid regions of the Arabian Peninsula, North Africa, and the Middle East. The most probable area of origin of the date palm was in or near what is now the country of Iraq, but date cultivation spread to many countries starting in ancient times. Dates are a major food source and income source for local populations in the Middle East and North Africa, and play significant roles in the economy, society, and environment in these areas. In addition to serving directly as a food source, dates are packed and processed in a number of ways, and other parts of the tree are used for various purposes. The date palm is a diploid, perennial, dioecious, and monocotyledonous plant adapted to arid environments. It has unique biological and developmental characteristics that necessitate special propagation, culture, and management techniques. Thousands of date palm cultivars and selections exist in different date-growing countries. Different genetic marker systems have been used to study genetic relationships among date palm cultivars. The long life cycle, long period of juvenility, and dioecism of date palms make breeding challenging. Worldwide date production has grown from 1,809,091 t in 1962 to 6,924,975 t in 2005. Worldwide date production will continue to grow, especially in the Middle East, despite current and future challenges.", "author" : [ { "dropping-particle" : "", "family" : "Chao", "given" : "Chih Cheng T", "non-dropping-particle" : "", "parse-names" : false, "suffix" : "" }, { "dropping-particle" : "", "family" : "Krueger", "given" : "Robert R.", "non-dropping-particle" : "", "parse-names" : false, "suffix" : "" } ], "container-title" : "HortScience", "id" : "ITEM-1", "issue" : "5", "issued" : { "date-parts" : [ [ "2007" ] ] }, "page" : "1077-1082", "title" : "The date palm (Phoenix dactylifera L.): Overview of biology, uses, and cultivation", "type" : "article-journal", "volume" : "42" }, "uris" : [ "http://www.mendeley.com/documents/?uuid=b6ecf3c8-0582-481e-98ea-8504c5aba4ee" ] } ], "mendeley" : { "formattedCitation" : "(Chao and Krueger 2007)", "plainTextFormattedCitation" : "(Chao and Krueger 2007)", "previouslyFormattedCitation" : "(Chao and Krueger 2007)" }, "properties" : {  }, "schema" : "https://github.com/citation-style-language/schema/raw/master/csl-citation.json" }</w:instrText>
      </w:r>
      <w:r w:rsidR="00A12591">
        <w:fldChar w:fldCharType="separate"/>
      </w:r>
      <w:r w:rsidR="00A12591" w:rsidRPr="00A12591">
        <w:rPr>
          <w:noProof/>
        </w:rPr>
        <w:t>(Chao and Krueger 2007)</w:t>
      </w:r>
      <w:r w:rsidR="00A12591">
        <w:fldChar w:fldCharType="end"/>
      </w:r>
      <w:r w:rsidR="00A12591">
        <w:t>.</w:t>
      </w:r>
    </w:p>
    <w:p w14:paraId="3E5E3F4A" w14:textId="1BCB2FFD" w:rsidR="005B4592" w:rsidRPr="00B37AA4" w:rsidRDefault="005B4592" w:rsidP="005B4592">
      <w:pPr>
        <w:spacing w:after="0" w:line="240" w:lineRule="auto"/>
        <w:jc w:val="both"/>
      </w:pPr>
      <w:r>
        <w:tab/>
      </w:r>
      <w:r w:rsidR="00645AA4">
        <w:t xml:space="preserve">The GBIF website contains 1,534 records on </w:t>
      </w:r>
      <w:r w:rsidR="00645AA4" w:rsidRPr="00E77FEE">
        <w:rPr>
          <w:i/>
        </w:rPr>
        <w:t>P. dactylifera</w:t>
      </w:r>
      <w:r w:rsidR="00645AA4">
        <w:t xml:space="preserve"> around the whole globe</w:t>
      </w:r>
      <w:r w:rsidR="00C92FD3">
        <w:t xml:space="preserve"> (</w:t>
      </w:r>
      <w:r w:rsidR="00E8395B">
        <w:fldChar w:fldCharType="begin"/>
      </w:r>
      <w:r w:rsidR="00E8395B">
        <w:instrText xml:space="preserve"> REF _Ref500678694 \h </w:instrText>
      </w:r>
      <w:r w:rsidR="009153BB">
        <w:instrText xml:space="preserve"> \* MERGEFORMAT </w:instrText>
      </w:r>
      <w:r w:rsidR="00E8395B">
        <w:fldChar w:fldCharType="separate"/>
      </w:r>
      <w:r w:rsidR="00E8395B">
        <w:t xml:space="preserve">Figure </w:t>
      </w:r>
      <w:r w:rsidR="00E8395B">
        <w:rPr>
          <w:noProof/>
        </w:rPr>
        <w:t>2</w:t>
      </w:r>
      <w:r w:rsidR="00E8395B">
        <w:fldChar w:fldCharType="end"/>
      </w:r>
      <w:r w:rsidR="00E8395B">
        <w:t xml:space="preserve">). After viewing the dataset 3 records were deleted as they did not represent </w:t>
      </w:r>
      <w:r w:rsidR="00E8395B" w:rsidRPr="00E77FEE">
        <w:rPr>
          <w:i/>
        </w:rPr>
        <w:t>P. dactylifera</w:t>
      </w:r>
      <w:r w:rsidR="00E8395B">
        <w:t xml:space="preserve">, so a total of 1531 records were used in this report. As can be seen in </w:t>
      </w:r>
      <w:r w:rsidR="00E8395B">
        <w:fldChar w:fldCharType="begin"/>
      </w:r>
      <w:r w:rsidR="00E8395B">
        <w:instrText xml:space="preserve"> REF _Ref500678694 \h </w:instrText>
      </w:r>
      <w:r w:rsidR="009153BB">
        <w:instrText xml:space="preserve"> \* MERGEFORMAT </w:instrText>
      </w:r>
      <w:r w:rsidR="00E8395B">
        <w:fldChar w:fldCharType="separate"/>
      </w:r>
      <w:r w:rsidR="00E8395B">
        <w:t xml:space="preserve">Figure </w:t>
      </w:r>
      <w:r w:rsidR="00E8395B">
        <w:rPr>
          <w:noProof/>
        </w:rPr>
        <w:t>2</w:t>
      </w:r>
      <w:r w:rsidR="00E8395B">
        <w:fldChar w:fldCharType="end"/>
      </w:r>
      <w:r w:rsidR="00E8395B">
        <w:t xml:space="preserve"> most of the distribution is around the </w:t>
      </w:r>
      <w:r w:rsidR="009153BB">
        <w:t>Mediterranean Sea</w:t>
      </w:r>
      <w:r w:rsidR="00E8395B">
        <w:t xml:space="preserve">, the Middle East and Australia. </w:t>
      </w:r>
    </w:p>
    <w:p w14:paraId="1F759969" w14:textId="638CE7CC" w:rsidR="00E75C8E" w:rsidRDefault="00E95E2A" w:rsidP="00DA508D">
      <w:pPr>
        <w:pStyle w:val="Heading2"/>
      </w:pPr>
      <w:bookmarkStart w:id="5" w:name="_oq9ryhefgqzl" w:colFirst="0" w:colLast="0"/>
      <w:bookmarkEnd w:id="5"/>
      <w:r>
        <w:t>Methodology</w:t>
      </w:r>
    </w:p>
    <w:p w14:paraId="0706D380" w14:textId="5A8F1FF6" w:rsidR="005B4592" w:rsidRPr="00E77FEE" w:rsidRDefault="00DD1316" w:rsidP="005B4592">
      <w:pPr>
        <w:spacing w:after="0" w:line="240" w:lineRule="auto"/>
        <w:jc w:val="both"/>
      </w:pPr>
      <w:r>
        <w:t>The ‘</w:t>
      </w:r>
      <w:r>
        <w:rPr>
          <w:i/>
        </w:rPr>
        <w:t xml:space="preserve">Current’ </w:t>
      </w:r>
      <w:r>
        <w:t>and ‘</w:t>
      </w:r>
      <w:r>
        <w:rPr>
          <w:i/>
        </w:rPr>
        <w:t xml:space="preserve">Present’ </w:t>
      </w:r>
      <w:r>
        <w:t>BioClim (</w:t>
      </w:r>
      <w:hyperlink r:id="rId12" w:history="1">
        <w:r w:rsidR="00A93E99" w:rsidRPr="00C460D0">
          <w:rPr>
            <w:rStyle w:val="Hyperlink"/>
          </w:rPr>
          <w:t>http://www.worldclim.org/</w:t>
        </w:r>
      </w:hyperlink>
      <w:r w:rsidR="00A93E99">
        <w:t xml:space="preserve"> Version: 1.4) climatic variables</w:t>
      </w:r>
      <w:r>
        <w:t xml:space="preserve"> were used as climatic variables for the </w:t>
      </w:r>
      <w:r w:rsidRPr="00E77FEE">
        <w:rPr>
          <w:i/>
        </w:rPr>
        <w:t>P. dactylifera</w:t>
      </w:r>
      <w:r>
        <w:t xml:space="preserve"> occurrence distribution</w:t>
      </w:r>
      <w:r w:rsidR="00FA096E">
        <w:t xml:space="preserve">. Present data was </w:t>
      </w:r>
      <w:r w:rsidR="005879E4">
        <w:t>downloaded in</w:t>
      </w:r>
      <w:r w:rsidR="00FA096E">
        <w:t xml:space="preserve"> the</w:t>
      </w:r>
      <w:r w:rsidR="009153BB">
        <w:t xml:space="preserve"> ‘</w:t>
      </w:r>
      <w:r w:rsidR="00FA096E">
        <w:rPr>
          <w:i/>
        </w:rPr>
        <w:t>5-</w:t>
      </w:r>
      <w:r w:rsidR="009153BB" w:rsidRPr="00FA096E">
        <w:rPr>
          <w:i/>
        </w:rPr>
        <w:t>min</w:t>
      </w:r>
      <w:r w:rsidR="009153BB">
        <w:t xml:space="preserve">’ </w:t>
      </w:r>
      <w:r w:rsidR="00FA096E">
        <w:t>format and future data</w:t>
      </w:r>
      <w:r w:rsidR="0069544E">
        <w:t xml:space="preserve"> of 50 years later</w:t>
      </w:r>
      <w:r w:rsidR="00FA096E">
        <w:t xml:space="preserve"> was the “</w:t>
      </w:r>
      <w:r w:rsidR="00FA096E" w:rsidRPr="00FA096E">
        <w:rPr>
          <w:i/>
        </w:rPr>
        <w:t>2050 RCP 4.5  HadGEM2-AO</w:t>
      </w:r>
      <w:r w:rsidR="00FA096E">
        <w:rPr>
          <w:i/>
        </w:rPr>
        <w:t>”</w:t>
      </w:r>
      <w:r w:rsidR="00FA096E" w:rsidRPr="00FA096E">
        <w:rPr>
          <w:i/>
        </w:rPr>
        <w:t xml:space="preserve"> </w:t>
      </w:r>
      <w:r w:rsidR="00FA096E">
        <w:t>projection in the “</w:t>
      </w:r>
      <w:r w:rsidR="00FA096E">
        <w:rPr>
          <w:i/>
        </w:rPr>
        <w:t xml:space="preserve">5-min” </w:t>
      </w:r>
      <w:r w:rsidR="00FA096E">
        <w:t>format</w:t>
      </w:r>
      <w:r>
        <w:t xml:space="preserve">. </w:t>
      </w:r>
      <w:r w:rsidR="00A93E99">
        <w:t xml:space="preserve">These BioClim rasters were clipped to the species occurrence </w:t>
      </w:r>
      <w:r w:rsidR="00C06F84">
        <w:t xml:space="preserve">data, as climatic data outside </w:t>
      </w:r>
      <w:r w:rsidR="00C06F84" w:rsidRPr="00E77FEE">
        <w:rPr>
          <w:i/>
        </w:rPr>
        <w:t xml:space="preserve">P. dactylifera </w:t>
      </w:r>
      <w:r w:rsidR="00C06F84">
        <w:t>location data is not needed. Climatic variables were selected using Spearman’s correlations. Correlations of 0.7 and higher were left out and in the end 5 variables were selected</w:t>
      </w:r>
      <w:r w:rsidR="00441417">
        <w:t xml:space="preserve"> that had no correlation with each other</w:t>
      </w:r>
      <w:r w:rsidR="00C06F84">
        <w:t xml:space="preserve">.  </w:t>
      </w:r>
      <w:r w:rsidR="00D83811">
        <w:fldChar w:fldCharType="begin"/>
      </w:r>
      <w:r w:rsidR="00D83811">
        <w:instrText xml:space="preserve"> REF _Ref500682939 \h </w:instrText>
      </w:r>
      <w:r w:rsidR="009153BB">
        <w:instrText xml:space="preserve"> \* MERGEFORMAT </w:instrText>
      </w:r>
      <w:r w:rsidR="00D83811">
        <w:fldChar w:fldCharType="separate"/>
      </w:r>
      <w:r w:rsidR="00D83811">
        <w:t xml:space="preserve">Table </w:t>
      </w:r>
      <w:r w:rsidR="00D83811">
        <w:rPr>
          <w:noProof/>
        </w:rPr>
        <w:t>1</w:t>
      </w:r>
      <w:r w:rsidR="00D83811">
        <w:fldChar w:fldCharType="end"/>
      </w:r>
      <w:r w:rsidR="00D83811">
        <w:t xml:space="preserve"> shows the selected variables and the reason why they were selected.</w:t>
      </w:r>
      <w:r w:rsidR="00441417">
        <w:t xml:space="preserve"> Future, present, and training BioClims were then exported as ‘</w:t>
      </w:r>
      <w:r w:rsidR="00441417" w:rsidRPr="00441417">
        <w:rPr>
          <w:i/>
        </w:rPr>
        <w:t>asc</w:t>
      </w:r>
      <w:r w:rsidR="00441417">
        <w:t>’</w:t>
      </w:r>
      <w:r w:rsidR="005879E4">
        <w:t xml:space="preserve"> </w:t>
      </w:r>
      <w:r w:rsidR="005879E4" w:rsidRPr="005879E4">
        <w:t>format</w:t>
      </w:r>
      <w:r w:rsidR="00441417">
        <w:t xml:space="preserve"> for species modelling.</w:t>
      </w:r>
    </w:p>
    <w:p w14:paraId="1107A172" w14:textId="78DD3923" w:rsidR="00E77FEE" w:rsidRPr="004A174F" w:rsidRDefault="00E77FEE" w:rsidP="004A174F">
      <w:pPr>
        <w:pStyle w:val="Caption"/>
        <w:keepNext/>
        <w:spacing w:after="0"/>
        <w:jc w:val="both"/>
        <w:rPr>
          <w:sz w:val="15"/>
        </w:rPr>
      </w:pPr>
      <w:bookmarkStart w:id="6" w:name="_Ref500682939"/>
      <w:r w:rsidRPr="004A174F">
        <w:rPr>
          <w:sz w:val="15"/>
        </w:rPr>
        <w:t xml:space="preserve">Table </w:t>
      </w:r>
      <w:r w:rsidRPr="004A174F">
        <w:rPr>
          <w:sz w:val="15"/>
        </w:rPr>
        <w:fldChar w:fldCharType="begin"/>
      </w:r>
      <w:r w:rsidRPr="004A174F">
        <w:rPr>
          <w:sz w:val="15"/>
        </w:rPr>
        <w:instrText xml:space="preserve"> SEQ Table \* ARABIC </w:instrText>
      </w:r>
      <w:r w:rsidRPr="004A174F">
        <w:rPr>
          <w:sz w:val="15"/>
        </w:rPr>
        <w:fldChar w:fldCharType="separate"/>
      </w:r>
      <w:r w:rsidRPr="004A174F">
        <w:rPr>
          <w:noProof/>
          <w:sz w:val="15"/>
        </w:rPr>
        <w:t>1</w:t>
      </w:r>
      <w:r w:rsidRPr="004A174F">
        <w:rPr>
          <w:sz w:val="15"/>
        </w:rPr>
        <w:fldChar w:fldCharType="end"/>
      </w:r>
      <w:bookmarkEnd w:id="6"/>
      <w:r w:rsidRPr="004A174F">
        <w:rPr>
          <w:sz w:val="15"/>
        </w:rPr>
        <w:t xml:space="preserve"> Five climatic variables that were selected for </w:t>
      </w:r>
      <w:r w:rsidR="00FA096E" w:rsidRPr="004A174F">
        <w:rPr>
          <w:sz w:val="15"/>
        </w:rPr>
        <w:t>modelling</w:t>
      </w:r>
      <w:r w:rsidRPr="004A174F">
        <w:rPr>
          <w:sz w:val="15"/>
        </w:rPr>
        <w:t xml:space="preserve"> of </w:t>
      </w:r>
      <w:r w:rsidRPr="004A174F">
        <w:rPr>
          <w:i/>
          <w:sz w:val="15"/>
        </w:rPr>
        <w:t>P. dactylifera</w:t>
      </w:r>
      <w:r w:rsidRPr="004A174F">
        <w:rPr>
          <w:sz w:val="15"/>
        </w:rPr>
        <w:t xml:space="preserve"> </w:t>
      </w:r>
      <w:r w:rsidR="00FA096E" w:rsidRPr="004A174F">
        <w:rPr>
          <w:sz w:val="15"/>
        </w:rPr>
        <w:t>occurrence</w:t>
      </w:r>
      <w:r w:rsidRPr="004A174F">
        <w:rPr>
          <w:sz w:val="15"/>
        </w:rPr>
        <w:t xml:space="preserve"> data</w:t>
      </w:r>
    </w:p>
    <w:tbl>
      <w:tblPr>
        <w:tblStyle w:val="GridTable3-Accent1"/>
        <w:tblW w:w="5000" w:type="pct"/>
        <w:tblLook w:val="04A0" w:firstRow="1" w:lastRow="0" w:firstColumn="1" w:lastColumn="0" w:noHBand="0" w:noVBand="1"/>
      </w:tblPr>
      <w:tblGrid>
        <w:gridCol w:w="919"/>
        <w:gridCol w:w="2767"/>
        <w:gridCol w:w="5334"/>
      </w:tblGrid>
      <w:tr w:rsidR="0053752F" w:rsidRPr="00DA508D" w14:paraId="12F21ADB" w14:textId="77777777" w:rsidTr="0053752F">
        <w:trPr>
          <w:cnfStyle w:val="100000000000" w:firstRow="1" w:lastRow="0" w:firstColumn="0" w:lastColumn="0" w:oddVBand="0" w:evenVBand="0" w:oddHBand="0" w:evenHBand="0" w:firstRowFirstColumn="0" w:firstRowLastColumn="0" w:lastRowFirstColumn="0" w:lastRowLastColumn="0"/>
          <w:trHeight w:val="121"/>
        </w:trPr>
        <w:tc>
          <w:tcPr>
            <w:cnfStyle w:val="001000000100" w:firstRow="0" w:lastRow="0" w:firstColumn="1" w:lastColumn="0" w:oddVBand="0" w:evenVBand="0" w:oddHBand="0" w:evenHBand="0" w:firstRowFirstColumn="1" w:firstRowLastColumn="0" w:lastRowFirstColumn="0" w:lastRowLastColumn="0"/>
            <w:tcW w:w="509" w:type="pct"/>
          </w:tcPr>
          <w:p w14:paraId="63AA505B" w14:textId="0E0D22AF" w:rsidR="00C06F84" w:rsidRPr="00DA508D" w:rsidRDefault="00F213CA" w:rsidP="009153BB">
            <w:pPr>
              <w:jc w:val="both"/>
              <w:rPr>
                <w:sz w:val="16"/>
              </w:rPr>
            </w:pPr>
            <w:r w:rsidRPr="00DA508D">
              <w:rPr>
                <w:sz w:val="16"/>
              </w:rPr>
              <w:t>Variable</w:t>
            </w:r>
          </w:p>
        </w:tc>
        <w:tc>
          <w:tcPr>
            <w:tcW w:w="1534" w:type="pct"/>
          </w:tcPr>
          <w:p w14:paraId="17D9942B" w14:textId="43527B44" w:rsidR="00C06F84" w:rsidRPr="00DA508D" w:rsidRDefault="00C06F84" w:rsidP="009153BB">
            <w:pPr>
              <w:jc w:val="both"/>
              <w:cnfStyle w:val="100000000000" w:firstRow="1" w:lastRow="0" w:firstColumn="0" w:lastColumn="0" w:oddVBand="0" w:evenVBand="0" w:oddHBand="0" w:evenHBand="0" w:firstRowFirstColumn="0" w:firstRowLastColumn="0" w:lastRowFirstColumn="0" w:lastRowLastColumn="0"/>
              <w:rPr>
                <w:sz w:val="16"/>
              </w:rPr>
            </w:pPr>
            <w:r w:rsidRPr="00DA508D">
              <w:rPr>
                <w:sz w:val="16"/>
              </w:rPr>
              <w:t>Climatic Variable</w:t>
            </w:r>
          </w:p>
        </w:tc>
        <w:tc>
          <w:tcPr>
            <w:tcW w:w="2957" w:type="pct"/>
          </w:tcPr>
          <w:p w14:paraId="1115F8AF" w14:textId="20594BB9" w:rsidR="00C06F84" w:rsidRPr="00DA508D" w:rsidRDefault="00C06F84" w:rsidP="009153BB">
            <w:pPr>
              <w:jc w:val="both"/>
              <w:cnfStyle w:val="100000000000" w:firstRow="1" w:lastRow="0" w:firstColumn="0" w:lastColumn="0" w:oddVBand="0" w:evenVBand="0" w:oddHBand="0" w:evenHBand="0" w:firstRowFirstColumn="0" w:firstRowLastColumn="0" w:lastRowFirstColumn="0" w:lastRowLastColumn="0"/>
              <w:rPr>
                <w:sz w:val="16"/>
              </w:rPr>
            </w:pPr>
            <w:r w:rsidRPr="00DA508D">
              <w:rPr>
                <w:sz w:val="16"/>
              </w:rPr>
              <w:t>Reason why used</w:t>
            </w:r>
          </w:p>
        </w:tc>
      </w:tr>
      <w:tr w:rsidR="0053752F" w:rsidRPr="00DA508D" w14:paraId="345F125D" w14:textId="77777777" w:rsidTr="0053752F">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509" w:type="pct"/>
          </w:tcPr>
          <w:p w14:paraId="0C0EDE67" w14:textId="77777777" w:rsidR="00C06F84" w:rsidRPr="00DA508D" w:rsidRDefault="00C06F84" w:rsidP="009153BB">
            <w:pPr>
              <w:jc w:val="both"/>
              <w:rPr>
                <w:sz w:val="16"/>
              </w:rPr>
            </w:pPr>
            <w:r w:rsidRPr="00DA508D">
              <w:rPr>
                <w:sz w:val="16"/>
              </w:rPr>
              <w:t xml:space="preserve">Bio2 </w:t>
            </w:r>
          </w:p>
        </w:tc>
        <w:tc>
          <w:tcPr>
            <w:tcW w:w="1534" w:type="pct"/>
          </w:tcPr>
          <w:p w14:paraId="2E67B38D" w14:textId="5C30D8C4" w:rsidR="00C06F84" w:rsidRPr="00DA508D" w:rsidRDefault="00F213CA" w:rsidP="009153BB">
            <w:pPr>
              <w:jc w:val="both"/>
              <w:cnfStyle w:val="000000100000" w:firstRow="0" w:lastRow="0" w:firstColumn="0" w:lastColumn="0" w:oddVBand="0" w:evenVBand="0" w:oddHBand="1" w:evenHBand="0" w:firstRowFirstColumn="0" w:firstRowLastColumn="0" w:lastRowFirstColumn="0" w:lastRowLastColumn="0"/>
              <w:rPr>
                <w:sz w:val="16"/>
              </w:rPr>
            </w:pPr>
            <w:r w:rsidRPr="00DA508D">
              <w:rPr>
                <w:sz w:val="16"/>
              </w:rPr>
              <w:t>Mean Diurnal range (mean of m</w:t>
            </w:r>
            <w:r w:rsidR="0030798F" w:rsidRPr="00DA508D">
              <w:rPr>
                <w:sz w:val="16"/>
              </w:rPr>
              <w:t>onthly (max temp – min temp))</w:t>
            </w:r>
          </w:p>
        </w:tc>
        <w:tc>
          <w:tcPr>
            <w:tcW w:w="2957" w:type="pct"/>
          </w:tcPr>
          <w:p w14:paraId="3176C48D" w14:textId="6F91444E" w:rsidR="00C06F84" w:rsidRPr="00DA508D" w:rsidRDefault="0030798F" w:rsidP="009153BB">
            <w:pPr>
              <w:jc w:val="both"/>
              <w:cnfStyle w:val="000000100000" w:firstRow="0" w:lastRow="0" w:firstColumn="0" w:lastColumn="0" w:oddVBand="0" w:evenVBand="0" w:oddHBand="1" w:evenHBand="0" w:firstRowFirstColumn="0" w:firstRowLastColumn="0" w:lastRowFirstColumn="0" w:lastRowLastColumn="0"/>
              <w:rPr>
                <w:sz w:val="16"/>
              </w:rPr>
            </w:pPr>
            <w:r w:rsidRPr="00DA508D">
              <w:rPr>
                <w:sz w:val="16"/>
              </w:rPr>
              <w:t>Variable 2 showed no correlation</w:t>
            </w:r>
            <w:r w:rsidR="00F213CA" w:rsidRPr="00DA508D">
              <w:rPr>
                <w:sz w:val="16"/>
              </w:rPr>
              <w:t xml:space="preserve">s with other variables. </w:t>
            </w:r>
            <w:r w:rsidR="00F213CA" w:rsidRPr="00DA508D">
              <w:rPr>
                <w:i/>
                <w:sz w:val="16"/>
              </w:rPr>
              <w:t>P. dactylifera</w:t>
            </w:r>
            <w:r w:rsidR="00F213CA" w:rsidRPr="00DA508D">
              <w:rPr>
                <w:sz w:val="16"/>
              </w:rPr>
              <w:t xml:space="preserve"> is also expected to have high diurnal temperatures, because it prefers warmth.</w:t>
            </w:r>
          </w:p>
        </w:tc>
      </w:tr>
      <w:tr w:rsidR="0053752F" w:rsidRPr="00DA508D" w14:paraId="53D1A941" w14:textId="77777777" w:rsidTr="0053752F">
        <w:trPr>
          <w:trHeight w:val="408"/>
        </w:trPr>
        <w:tc>
          <w:tcPr>
            <w:cnfStyle w:val="001000000000" w:firstRow="0" w:lastRow="0" w:firstColumn="1" w:lastColumn="0" w:oddVBand="0" w:evenVBand="0" w:oddHBand="0" w:evenHBand="0" w:firstRowFirstColumn="0" w:firstRowLastColumn="0" w:lastRowFirstColumn="0" w:lastRowLastColumn="0"/>
            <w:tcW w:w="509" w:type="pct"/>
          </w:tcPr>
          <w:p w14:paraId="3E505C04" w14:textId="77777777" w:rsidR="00C06F84" w:rsidRPr="00DA508D" w:rsidRDefault="00C06F84" w:rsidP="009153BB">
            <w:pPr>
              <w:jc w:val="both"/>
              <w:rPr>
                <w:sz w:val="16"/>
              </w:rPr>
            </w:pPr>
            <w:r w:rsidRPr="00DA508D">
              <w:rPr>
                <w:sz w:val="16"/>
              </w:rPr>
              <w:t xml:space="preserve">Bio5 </w:t>
            </w:r>
          </w:p>
        </w:tc>
        <w:tc>
          <w:tcPr>
            <w:tcW w:w="1534" w:type="pct"/>
          </w:tcPr>
          <w:p w14:paraId="09B839F8" w14:textId="43D48FC8" w:rsidR="00C06F84" w:rsidRPr="00DA508D" w:rsidRDefault="00F213CA" w:rsidP="009153BB">
            <w:pPr>
              <w:jc w:val="both"/>
              <w:cnfStyle w:val="000000000000" w:firstRow="0" w:lastRow="0" w:firstColumn="0" w:lastColumn="0" w:oddVBand="0" w:evenVBand="0" w:oddHBand="0" w:evenHBand="0" w:firstRowFirstColumn="0" w:firstRowLastColumn="0" w:lastRowFirstColumn="0" w:lastRowLastColumn="0"/>
              <w:rPr>
                <w:sz w:val="16"/>
              </w:rPr>
            </w:pPr>
            <w:r w:rsidRPr="00DA508D">
              <w:rPr>
                <w:sz w:val="16"/>
              </w:rPr>
              <w:t>Max t</w:t>
            </w:r>
            <w:r w:rsidR="0030798F" w:rsidRPr="00DA508D">
              <w:rPr>
                <w:sz w:val="16"/>
              </w:rPr>
              <w:t>emperature of the warmest month</w:t>
            </w:r>
          </w:p>
        </w:tc>
        <w:tc>
          <w:tcPr>
            <w:tcW w:w="2957" w:type="pct"/>
          </w:tcPr>
          <w:p w14:paraId="2BE6E450" w14:textId="0E0CA00B" w:rsidR="00C06F84" w:rsidRPr="00DA508D" w:rsidRDefault="00C06F84" w:rsidP="009153BB">
            <w:pPr>
              <w:jc w:val="both"/>
              <w:cnfStyle w:val="000000000000" w:firstRow="0" w:lastRow="0" w:firstColumn="0" w:lastColumn="0" w:oddVBand="0" w:evenVBand="0" w:oddHBand="0" w:evenHBand="0" w:firstRowFirstColumn="0" w:firstRowLastColumn="0" w:lastRowFirstColumn="0" w:lastRowLastColumn="0"/>
              <w:rPr>
                <w:sz w:val="16"/>
              </w:rPr>
            </w:pPr>
            <w:r w:rsidRPr="00DA508D">
              <w:rPr>
                <w:sz w:val="16"/>
              </w:rPr>
              <w:t xml:space="preserve"> </w:t>
            </w:r>
            <w:r w:rsidR="00F213CA" w:rsidRPr="00DA508D">
              <w:rPr>
                <w:sz w:val="16"/>
              </w:rPr>
              <w:t xml:space="preserve">As </w:t>
            </w:r>
            <w:r w:rsidR="00F213CA" w:rsidRPr="00DA508D">
              <w:rPr>
                <w:i/>
                <w:sz w:val="16"/>
              </w:rPr>
              <w:t>P. dactylifera</w:t>
            </w:r>
            <w:r w:rsidR="00F213CA" w:rsidRPr="00DA508D">
              <w:rPr>
                <w:sz w:val="16"/>
              </w:rPr>
              <w:t xml:space="preserve"> prefers high temperatures and warm summers, this variable will be important.</w:t>
            </w:r>
          </w:p>
        </w:tc>
      </w:tr>
      <w:tr w:rsidR="0053752F" w:rsidRPr="00DA508D" w14:paraId="2EA025A7" w14:textId="77777777" w:rsidTr="0053752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09" w:type="pct"/>
          </w:tcPr>
          <w:p w14:paraId="2D56F470" w14:textId="77777777" w:rsidR="00C06F84" w:rsidRPr="00DA508D" w:rsidRDefault="00C06F84" w:rsidP="009153BB">
            <w:pPr>
              <w:jc w:val="both"/>
              <w:rPr>
                <w:sz w:val="16"/>
              </w:rPr>
            </w:pPr>
            <w:r w:rsidRPr="00DA508D">
              <w:rPr>
                <w:sz w:val="16"/>
              </w:rPr>
              <w:t xml:space="preserve">Bio6 </w:t>
            </w:r>
          </w:p>
        </w:tc>
        <w:tc>
          <w:tcPr>
            <w:tcW w:w="1534" w:type="pct"/>
          </w:tcPr>
          <w:p w14:paraId="0B8BB673" w14:textId="32B688D0" w:rsidR="00C06F84" w:rsidRPr="00DA508D" w:rsidRDefault="00F213CA" w:rsidP="009153BB">
            <w:pPr>
              <w:jc w:val="both"/>
              <w:cnfStyle w:val="000000100000" w:firstRow="0" w:lastRow="0" w:firstColumn="0" w:lastColumn="0" w:oddVBand="0" w:evenVBand="0" w:oddHBand="1" w:evenHBand="0" w:firstRowFirstColumn="0" w:firstRowLastColumn="0" w:lastRowFirstColumn="0" w:lastRowLastColumn="0"/>
              <w:rPr>
                <w:sz w:val="16"/>
              </w:rPr>
            </w:pPr>
            <w:r w:rsidRPr="00DA508D">
              <w:rPr>
                <w:sz w:val="16"/>
              </w:rPr>
              <w:t>Min t</w:t>
            </w:r>
            <w:r w:rsidR="0030798F" w:rsidRPr="00DA508D">
              <w:rPr>
                <w:sz w:val="16"/>
              </w:rPr>
              <w:t>emperature of the coldest month</w:t>
            </w:r>
          </w:p>
        </w:tc>
        <w:tc>
          <w:tcPr>
            <w:tcW w:w="2957" w:type="pct"/>
          </w:tcPr>
          <w:p w14:paraId="7BEC2DA6" w14:textId="02EC9DE8" w:rsidR="00C06F84" w:rsidRPr="00DA508D" w:rsidRDefault="00F213CA" w:rsidP="005B5354">
            <w:pPr>
              <w:jc w:val="both"/>
              <w:cnfStyle w:val="000000100000" w:firstRow="0" w:lastRow="0" w:firstColumn="0" w:lastColumn="0" w:oddVBand="0" w:evenVBand="0" w:oddHBand="1" w:evenHBand="0" w:firstRowFirstColumn="0" w:firstRowLastColumn="0" w:lastRowFirstColumn="0" w:lastRowLastColumn="0"/>
              <w:rPr>
                <w:sz w:val="16"/>
              </w:rPr>
            </w:pPr>
            <w:r w:rsidRPr="00DA508D">
              <w:rPr>
                <w:sz w:val="16"/>
              </w:rPr>
              <w:t xml:space="preserve"> </w:t>
            </w:r>
            <w:r w:rsidR="005B5354" w:rsidRPr="0053752F">
              <w:rPr>
                <w:sz w:val="16"/>
              </w:rPr>
              <w:t>W</w:t>
            </w:r>
            <w:r w:rsidRPr="00DA508D">
              <w:rPr>
                <w:sz w:val="16"/>
              </w:rPr>
              <w:t>arm temperatures</w:t>
            </w:r>
            <w:r w:rsidR="0053752F">
              <w:rPr>
                <w:sz w:val="16"/>
              </w:rPr>
              <w:t xml:space="preserve"> are preferred, </w:t>
            </w:r>
            <w:r w:rsidRPr="00DA508D">
              <w:rPr>
                <w:sz w:val="16"/>
              </w:rPr>
              <w:t xml:space="preserve">low temperatures </w:t>
            </w:r>
            <w:r w:rsidR="005B5354">
              <w:rPr>
                <w:sz w:val="16"/>
              </w:rPr>
              <w:t xml:space="preserve">could indicate absence. </w:t>
            </w:r>
          </w:p>
        </w:tc>
      </w:tr>
      <w:tr w:rsidR="0053752F" w:rsidRPr="00DA508D" w14:paraId="5CEFB930" w14:textId="77777777" w:rsidTr="0053752F">
        <w:trPr>
          <w:trHeight w:val="238"/>
        </w:trPr>
        <w:tc>
          <w:tcPr>
            <w:cnfStyle w:val="001000000000" w:firstRow="0" w:lastRow="0" w:firstColumn="1" w:lastColumn="0" w:oddVBand="0" w:evenVBand="0" w:oddHBand="0" w:evenHBand="0" w:firstRowFirstColumn="0" w:firstRowLastColumn="0" w:lastRowFirstColumn="0" w:lastRowLastColumn="0"/>
            <w:tcW w:w="509" w:type="pct"/>
          </w:tcPr>
          <w:p w14:paraId="50D14452" w14:textId="77777777" w:rsidR="00C06F84" w:rsidRPr="00DA508D" w:rsidRDefault="00C06F84" w:rsidP="009153BB">
            <w:pPr>
              <w:jc w:val="both"/>
              <w:rPr>
                <w:sz w:val="16"/>
              </w:rPr>
            </w:pPr>
            <w:r w:rsidRPr="00DA508D">
              <w:rPr>
                <w:sz w:val="16"/>
              </w:rPr>
              <w:t xml:space="preserve">Bio12 </w:t>
            </w:r>
          </w:p>
        </w:tc>
        <w:tc>
          <w:tcPr>
            <w:tcW w:w="1534" w:type="pct"/>
          </w:tcPr>
          <w:p w14:paraId="689CAFF8" w14:textId="63C78EFC" w:rsidR="00C06F84" w:rsidRPr="00DA508D" w:rsidRDefault="0030798F" w:rsidP="009153BB">
            <w:pPr>
              <w:jc w:val="both"/>
              <w:cnfStyle w:val="000000000000" w:firstRow="0" w:lastRow="0" w:firstColumn="0" w:lastColumn="0" w:oddVBand="0" w:evenVBand="0" w:oddHBand="0" w:evenHBand="0" w:firstRowFirstColumn="0" w:firstRowLastColumn="0" w:lastRowFirstColumn="0" w:lastRowLastColumn="0"/>
              <w:rPr>
                <w:sz w:val="16"/>
              </w:rPr>
            </w:pPr>
            <w:r w:rsidRPr="00DA508D">
              <w:rPr>
                <w:sz w:val="16"/>
              </w:rPr>
              <w:t>Annual precipitation</w:t>
            </w:r>
          </w:p>
        </w:tc>
        <w:tc>
          <w:tcPr>
            <w:tcW w:w="2957" w:type="pct"/>
          </w:tcPr>
          <w:p w14:paraId="0736D0AA" w14:textId="5084D876" w:rsidR="00C06F84" w:rsidRPr="00DA508D" w:rsidRDefault="00C06F84" w:rsidP="009153BB">
            <w:pPr>
              <w:jc w:val="both"/>
              <w:cnfStyle w:val="000000000000" w:firstRow="0" w:lastRow="0" w:firstColumn="0" w:lastColumn="0" w:oddVBand="0" w:evenVBand="0" w:oddHBand="0" w:evenHBand="0" w:firstRowFirstColumn="0" w:firstRowLastColumn="0" w:lastRowFirstColumn="0" w:lastRowLastColumn="0"/>
              <w:rPr>
                <w:sz w:val="16"/>
              </w:rPr>
            </w:pPr>
            <w:r w:rsidRPr="00DA508D">
              <w:rPr>
                <w:sz w:val="16"/>
              </w:rPr>
              <w:t xml:space="preserve"> </w:t>
            </w:r>
            <w:r w:rsidR="00F213CA" w:rsidRPr="00DA508D">
              <w:rPr>
                <w:sz w:val="16"/>
              </w:rPr>
              <w:t xml:space="preserve">Low humidity and almost no rain is important for </w:t>
            </w:r>
            <w:r w:rsidR="00F213CA" w:rsidRPr="00DA508D">
              <w:rPr>
                <w:i/>
                <w:sz w:val="16"/>
              </w:rPr>
              <w:t>P. dactylifera.</w:t>
            </w:r>
          </w:p>
        </w:tc>
      </w:tr>
      <w:tr w:rsidR="0053752F" w:rsidRPr="00DA508D" w14:paraId="090DE2E7" w14:textId="77777777" w:rsidTr="0053752F">
        <w:trPr>
          <w:cnfStyle w:val="000000100000" w:firstRow="0" w:lastRow="0" w:firstColumn="0" w:lastColumn="0" w:oddVBand="0" w:evenVBand="0" w:oddHBand="1" w:evenHBand="0" w:firstRowFirstColumn="0" w:firstRowLastColumn="0" w:lastRowFirstColumn="0" w:lastRowLastColumn="0"/>
          <w:trHeight w:val="238"/>
        </w:trPr>
        <w:tc>
          <w:tcPr>
            <w:cnfStyle w:val="001000000000" w:firstRow="0" w:lastRow="0" w:firstColumn="1" w:lastColumn="0" w:oddVBand="0" w:evenVBand="0" w:oddHBand="0" w:evenHBand="0" w:firstRowFirstColumn="0" w:firstRowLastColumn="0" w:lastRowFirstColumn="0" w:lastRowLastColumn="0"/>
            <w:tcW w:w="509" w:type="pct"/>
          </w:tcPr>
          <w:p w14:paraId="73A03F73" w14:textId="77777777" w:rsidR="00C06F84" w:rsidRPr="00DA508D" w:rsidRDefault="00C06F84" w:rsidP="009153BB">
            <w:pPr>
              <w:jc w:val="both"/>
              <w:rPr>
                <w:sz w:val="16"/>
              </w:rPr>
            </w:pPr>
            <w:r w:rsidRPr="00DA508D">
              <w:rPr>
                <w:sz w:val="16"/>
              </w:rPr>
              <w:t xml:space="preserve">Bio14 </w:t>
            </w:r>
          </w:p>
        </w:tc>
        <w:tc>
          <w:tcPr>
            <w:tcW w:w="1534" w:type="pct"/>
          </w:tcPr>
          <w:p w14:paraId="4E952BFD" w14:textId="79C5479D" w:rsidR="00C06F84" w:rsidRPr="00DA508D" w:rsidRDefault="0030798F" w:rsidP="009153BB">
            <w:pPr>
              <w:jc w:val="both"/>
              <w:cnfStyle w:val="000000100000" w:firstRow="0" w:lastRow="0" w:firstColumn="0" w:lastColumn="0" w:oddVBand="0" w:evenVBand="0" w:oddHBand="1" w:evenHBand="0" w:firstRowFirstColumn="0" w:firstRowLastColumn="0" w:lastRowFirstColumn="0" w:lastRowLastColumn="0"/>
              <w:rPr>
                <w:sz w:val="16"/>
              </w:rPr>
            </w:pPr>
            <w:r w:rsidRPr="00DA508D">
              <w:rPr>
                <w:sz w:val="16"/>
              </w:rPr>
              <w:t>Precipitation of the driest month</w:t>
            </w:r>
          </w:p>
        </w:tc>
        <w:tc>
          <w:tcPr>
            <w:tcW w:w="2957" w:type="pct"/>
          </w:tcPr>
          <w:p w14:paraId="65AF16E3" w14:textId="76048061" w:rsidR="00C06F84" w:rsidRPr="00DA508D" w:rsidRDefault="00C06F84" w:rsidP="009153BB">
            <w:pPr>
              <w:jc w:val="both"/>
              <w:cnfStyle w:val="000000100000" w:firstRow="0" w:lastRow="0" w:firstColumn="0" w:lastColumn="0" w:oddVBand="0" w:evenVBand="0" w:oddHBand="1" w:evenHBand="0" w:firstRowFirstColumn="0" w:firstRowLastColumn="0" w:lastRowFirstColumn="0" w:lastRowLastColumn="0"/>
              <w:rPr>
                <w:sz w:val="16"/>
              </w:rPr>
            </w:pPr>
            <w:r w:rsidRPr="00DA508D">
              <w:rPr>
                <w:sz w:val="16"/>
              </w:rPr>
              <w:t xml:space="preserve"> </w:t>
            </w:r>
            <w:r w:rsidR="00F213CA" w:rsidRPr="00DA508D">
              <w:rPr>
                <w:i/>
                <w:sz w:val="16"/>
              </w:rPr>
              <w:t>P. dactylifera</w:t>
            </w:r>
            <w:r w:rsidR="00F213CA" w:rsidRPr="00DA508D">
              <w:rPr>
                <w:sz w:val="16"/>
              </w:rPr>
              <w:t xml:space="preserve"> prefers drought and dry climates, so this variable could be important for presence data.</w:t>
            </w:r>
          </w:p>
        </w:tc>
      </w:tr>
    </w:tbl>
    <w:p w14:paraId="2630ACDE" w14:textId="00CD0E2C" w:rsidR="005B4592" w:rsidRDefault="005B4592" w:rsidP="000B0D3E">
      <w:pPr>
        <w:spacing w:after="0" w:line="240" w:lineRule="auto"/>
        <w:ind w:firstLine="720"/>
        <w:jc w:val="both"/>
      </w:pPr>
      <w:bookmarkStart w:id="7" w:name="_wlwge7b9nf4d" w:colFirst="0" w:colLast="0"/>
      <w:bookmarkEnd w:id="7"/>
      <w:r>
        <w:t xml:space="preserve">For species modelling MAXENT was used </w:t>
      </w:r>
      <w:r>
        <w:fldChar w:fldCharType="begin" w:fldLock="1"/>
      </w:r>
      <w:r>
        <w:instrText>ADDIN CSL_CITATION { "citationItems" : [ { "id" : "ITEM-1", "itemData" : { "URL" : "http://biodiversityinformatics.amnh.org/open_source/maxent/", "accessed" : { "date-parts" : [ [ "2017", "12", "8" ] ] }, "author" : [ { "dropping-particle" : "", "family" : "Phillips", "given" : "Steven J.", "non-dropping-particle" : "", "parse-names" : false, "suffix" : "" }, { "dropping-particle" : "", "family" : "Dud\u00edk", "given" : "Miroslav", "non-dropping-particle" : "", "parse-names" : false, "suffix" : "" }, { "dropping-particle" : "", "family" : "Schapire", "given" : "Robert E.", "non-dropping-particle" : "", "parse-names" : false, "suffix" : "" } ], "id" : "ITEM-1", "issued" : { "date-parts" : [ [ "0" ] ] }, "title" : "Maxent software for modeling species niches and distributions (Version 3.4.1)", "type" : "webpage" }, "uris" : [ "http://www.mendeley.com/documents/?uuid=27a55441-43a7-40e8-918d-6a9f3854b67f" ] } ], "mendeley" : { "formattedCitation" : "(Phillips, Dud\u00edk, and Schapire 2017)", "plainTextFormattedCitation" : "(Phillips, Dud\u00edk, and Schapire 2017)", "previouslyFormattedCitation" : "(Phillips, Dud\u00edk, and Schapire 2017)" }, "properties" : {  }, "schema" : "https://github.com/citation-style-language/schema/raw/master/csl-citation.json" }</w:instrText>
      </w:r>
      <w:r>
        <w:fldChar w:fldCharType="separate"/>
      </w:r>
      <w:r w:rsidRPr="005366BF">
        <w:rPr>
          <w:noProof/>
        </w:rPr>
        <w:t>(Phillips, Dudík, and Schapire 2017)</w:t>
      </w:r>
      <w:r>
        <w:fldChar w:fldCharType="end"/>
      </w:r>
      <w:r>
        <w:t xml:space="preserve"> with the settings as follows: ‘</w:t>
      </w:r>
      <w:r w:rsidRPr="005366BF">
        <w:rPr>
          <w:i/>
        </w:rPr>
        <w:t>Linear, Quadratic,</w:t>
      </w:r>
      <w:r>
        <w:rPr>
          <w:i/>
        </w:rPr>
        <w:t xml:space="preserve"> P</w:t>
      </w:r>
      <w:r w:rsidRPr="005366BF">
        <w:rPr>
          <w:i/>
        </w:rPr>
        <w:t xml:space="preserve">roduct, </w:t>
      </w:r>
      <w:r>
        <w:rPr>
          <w:i/>
        </w:rPr>
        <w:t>T</w:t>
      </w:r>
      <w:r w:rsidRPr="005366BF">
        <w:rPr>
          <w:i/>
        </w:rPr>
        <w:t xml:space="preserve">hreshold </w:t>
      </w:r>
      <w:r>
        <w:rPr>
          <w:i/>
        </w:rPr>
        <w:t>and H</w:t>
      </w:r>
      <w:r w:rsidRPr="005366BF">
        <w:rPr>
          <w:i/>
        </w:rPr>
        <w:t>inge features’</w:t>
      </w:r>
      <w:r>
        <w:t>, ‘</w:t>
      </w:r>
      <w:r>
        <w:rPr>
          <w:i/>
        </w:rPr>
        <w:t>C</w:t>
      </w:r>
      <w:r w:rsidRPr="005366BF">
        <w:rPr>
          <w:i/>
        </w:rPr>
        <w:t>reate response curves</w:t>
      </w:r>
      <w:r>
        <w:t>’ and ‘</w:t>
      </w:r>
      <w:r>
        <w:rPr>
          <w:i/>
        </w:rPr>
        <w:t>M</w:t>
      </w:r>
      <w:r w:rsidRPr="005366BF">
        <w:rPr>
          <w:i/>
        </w:rPr>
        <w:t>ake pictures of predictions</w:t>
      </w:r>
      <w:r>
        <w:t>’ were all checked. The output format and file type were ‘</w:t>
      </w:r>
      <w:r>
        <w:rPr>
          <w:i/>
        </w:rPr>
        <w:t>L</w:t>
      </w:r>
      <w:r w:rsidRPr="005366BF">
        <w:rPr>
          <w:i/>
        </w:rPr>
        <w:t>ogistic</w:t>
      </w:r>
      <w:r>
        <w:t>’ and ‘</w:t>
      </w:r>
      <w:r w:rsidRPr="005366BF">
        <w:rPr>
          <w:i/>
        </w:rPr>
        <w:t>asc’</w:t>
      </w:r>
      <w:r>
        <w:t>. In “</w:t>
      </w:r>
      <w:r>
        <w:rPr>
          <w:i/>
        </w:rPr>
        <w:t xml:space="preserve">Settings” </w:t>
      </w:r>
      <w:r>
        <w:t>the parameters ‘</w:t>
      </w:r>
      <w:r>
        <w:rPr>
          <w:i/>
        </w:rPr>
        <w:t xml:space="preserve">Random test percentage’ </w:t>
      </w:r>
      <w:r>
        <w:t>was set to ‘</w:t>
      </w:r>
      <w:r w:rsidRPr="00DD1316">
        <w:rPr>
          <w:i/>
        </w:rPr>
        <w:t>0</w:t>
      </w:r>
      <w:r>
        <w:t>’, ‘</w:t>
      </w:r>
      <w:r>
        <w:rPr>
          <w:i/>
        </w:rPr>
        <w:t>M</w:t>
      </w:r>
      <w:r w:rsidRPr="00DD1316">
        <w:rPr>
          <w:i/>
        </w:rPr>
        <w:t>ax number of background points</w:t>
      </w:r>
      <w:r>
        <w:t>’ was set to ‘</w:t>
      </w:r>
      <w:r w:rsidRPr="00DD1316">
        <w:rPr>
          <w:i/>
        </w:rPr>
        <w:t>10,000</w:t>
      </w:r>
      <w:r>
        <w:rPr>
          <w:i/>
        </w:rPr>
        <w:t>’</w:t>
      </w:r>
      <w:r>
        <w:t xml:space="preserve"> and the option ‘Remove duplicate presence records’ was checked. While running, 19 samples were skipped because their loc</w:t>
      </w:r>
      <w:r w:rsidR="00744414">
        <w:t>ations were outside the climate</w:t>
      </w:r>
      <w:r>
        <w:t xml:space="preserve"> data raster. These samples are probably located on coastal areas. </w:t>
      </w:r>
      <w:r w:rsidR="00744414">
        <w:t>A total of 5</w:t>
      </w:r>
      <w:r w:rsidR="003E4228">
        <w:t>42 records were used for training.</w:t>
      </w:r>
    </w:p>
    <w:p w14:paraId="55D07423" w14:textId="4E146490" w:rsidR="00E75C8E" w:rsidRDefault="00E75C8E" w:rsidP="00DA508D">
      <w:pPr>
        <w:pStyle w:val="Heading2"/>
      </w:pPr>
      <w:r>
        <w:t>Model output</w:t>
      </w:r>
    </w:p>
    <w:p w14:paraId="55D10069" w14:textId="5F807C75" w:rsidR="006A137D" w:rsidRDefault="00A87EEE" w:rsidP="005B4592">
      <w:pPr>
        <w:spacing w:after="0" w:line="240" w:lineRule="auto"/>
        <w:jc w:val="both"/>
      </w:pPr>
      <w:r>
        <w:t>The model showed an ‘area under the curve’ (AU</w:t>
      </w:r>
      <w:r w:rsidR="009E55DA">
        <w:t>C</w:t>
      </w:r>
      <w:r>
        <w:t>) value of 0.665, which is better than random</w:t>
      </w:r>
      <w:r w:rsidR="005C5CD7">
        <w:t xml:space="preserve"> (0.5)</w:t>
      </w:r>
      <w:r>
        <w:t>, but not outstanding</w:t>
      </w:r>
      <w:r w:rsidR="00F1279B">
        <w:t xml:space="preserve"> and fairly low</w:t>
      </w:r>
      <w:r>
        <w:t xml:space="preserve"> (</w:t>
      </w:r>
      <w:r>
        <w:fldChar w:fldCharType="begin"/>
      </w:r>
      <w:r>
        <w:instrText xml:space="preserve"> REF _Ref500685709 \h </w:instrText>
      </w:r>
      <w:r w:rsidR="009153BB">
        <w:instrText xml:space="preserve"> \* MERGEFORMAT </w:instrText>
      </w:r>
      <w:r>
        <w:fldChar w:fldCharType="separate"/>
      </w:r>
      <w:r>
        <w:t xml:space="preserve">Figure </w:t>
      </w:r>
      <w:r>
        <w:rPr>
          <w:noProof/>
        </w:rPr>
        <w:t>3</w:t>
      </w:r>
      <w:r>
        <w:fldChar w:fldCharType="end"/>
      </w:r>
      <w:r w:rsidR="006A137D">
        <w:t>A). However</w:t>
      </w:r>
      <w:r w:rsidR="00F075F7">
        <w:t>,</w:t>
      </w:r>
      <w:r w:rsidR="006A137D">
        <w:t xml:space="preserve"> the MAXENT AUC value needs to be viewed as a relative value, to compare with other models</w:t>
      </w:r>
      <w:r w:rsidR="0053752F">
        <w:t xml:space="preserve">, as it is actually using pseudo-absences </w:t>
      </w:r>
      <w:r w:rsidR="001C2E07">
        <w:t xml:space="preserve"> </w:t>
      </w:r>
      <w:r w:rsidR="001C2E07">
        <w:fldChar w:fldCharType="begin" w:fldLock="1"/>
      </w:r>
      <w:r w:rsidR="001C2E07">
        <w:instrText>ADDIN CSL_CITATION { "citationItems" : [ { "id" : "ITEM-1", "itemData" : { "DOI" : "10.1111/2041-210x.12004", "ISBN" : "2041-210X", "ISSN" : "2041210X", "abstract" : "* Recently, interest in species distribution modelling has increased following the development of new methods for the analysis of presence-only data and the deployment of these methods in user-friendly and powerful computer programs. However, reliable inference from these powerful tools requires that several assumptions be met, including the assumptions that observed presences are the consequence of random or representative sampling and that detectability during sampling does not vary with the covariates that determine occurrence probability. * Based on our interactions with researchers using these tools, we hypothesized that many presence-only studies were ignoring important assumptions of presence-only modelling. We tested this hypothesis by reviewing 108 articles published between 2008 and 2012 that used the MAXENT algorithm to analyse empirical (i.e. not simulated) data. We chose to focus on these articles because MAXENT has been the most popular algorithm in recent years for analysing presence-only data. * Many articles (87%) were based on data that were likely to suffer from sample selection bias; however, methods to control for sample selection bias were rarely used. In addition, many analyses (36%) discarded absence information by analysing presence\u2013absence data in a presence-only framework, and few articles (14%) mentioned detection probability. We conclude that there are many misconceptions concerning the use of presence-only models, including the misunderstanding that MAXENT, and other presence-only methods, relieve users from the constraints of survey design. * In the process of our literature review, we became aware of other factors that raised concerns about the validity of study conclusions. In particular, we observed that 83% of articles studies focused exclusively on model output (i.e. maps) without providing readers with any means to critically examine modelled relationships and that MAXENT's logistic output was frequently (54% of articles) and incorrectly interpreted as occurrence probability. * We conclude with a series of recommendations foremost that researchers analyse data in a presence\u2013absence framework whenever possible, because fewer assumptions are required and inferences can be made about clearly defined parameters such as occurrence probability.", "author" : [ { "dropping-particle" : "", "family" : "Yackulic", "given" : "Charles B.", "non-dropping-particle" : "", "parse-names" : false, "suffix" : "" }, { "dropping-particle" : "", "family" : "Chandler", "given" : "Richard", "non-dropping-particle" : "", "parse-names" : false, "suffix" : "" }, { "dropping-particle" : "", "family" : "Zipkin", "given" : "Elise F.", "non-dropping-particle" : "", "parse-names" : false, "suffix" : "" }, { "dropping-particle" : "", "family" : "Royle", "given" : "J. Andrew", "non-dropping-particle" : "", "parse-names" : false, "suffix" : "" }, { "dropping-particle" : "", "family" : "Nichols", "given" : "James D.", "non-dropping-particle" : "", "parse-names" : false, "suffix" : "" }, { "dropping-particle" : "", "family" : "Campbell Grant", "given" : "Evan H.", "non-dropping-particle" : "", "parse-names" : false, "suffix" : "" }, { "dropping-particle" : "", "family" : "Veran", "given" : "Sophie", "non-dropping-particle" : "", "parse-names" : false, "suffix" : "" } ], "container-title" : "Methods in Ecology and Evolution", "id" : "ITEM-1", "issue" : "3", "issued" : { "date-parts" : [ [ "2013" ] ] }, "page" : "236-243", "title" : "Presence-only modelling using MAXENT: When can we trust the inferences?", "type" : "article-journal", "volume" : "4" }, "uris" : [ "http://www.mendeley.com/documents/?uuid=8cc93408-94aa-413b-ba35-6aaf22ec87cf" ] } ], "mendeley" : { "formattedCitation" : "(Yackulic et al. 2013)", "plainTextFormattedCitation" : "(Yackulic et al. 2013)", "previouslyFormattedCitation" : "(Yackulic et al. 2013)" }, "properties" : {  }, "schema" : "https://github.com/citation-style-language/schema/raw/master/csl-citation.json" }</w:instrText>
      </w:r>
      <w:r w:rsidR="001C2E07">
        <w:fldChar w:fldCharType="separate"/>
      </w:r>
      <w:r w:rsidR="001C2E07" w:rsidRPr="001C2E07">
        <w:rPr>
          <w:noProof/>
        </w:rPr>
        <w:t>(Yackulic et al. 2013)</w:t>
      </w:r>
      <w:r w:rsidR="001C2E07">
        <w:fldChar w:fldCharType="end"/>
      </w:r>
      <w:r w:rsidR="006A137D">
        <w:t>.</w:t>
      </w:r>
    </w:p>
    <w:p w14:paraId="3F4CEFFC" w14:textId="77777777" w:rsidR="00F14B45" w:rsidRDefault="00A87EEE" w:rsidP="006A137D">
      <w:pPr>
        <w:spacing w:after="0" w:line="240" w:lineRule="auto"/>
        <w:ind w:firstLine="720"/>
        <w:jc w:val="both"/>
        <w:rPr>
          <w:i/>
        </w:rPr>
      </w:pPr>
      <w:r>
        <w:t xml:space="preserve">As can be seen in </w:t>
      </w:r>
      <w:r>
        <w:fldChar w:fldCharType="begin"/>
      </w:r>
      <w:r>
        <w:instrText xml:space="preserve"> REF _Ref500685709 \h </w:instrText>
      </w:r>
      <w:r w:rsidR="009153BB">
        <w:instrText xml:space="preserve"> \* MERGEFORMAT </w:instrText>
      </w:r>
      <w:r>
        <w:fldChar w:fldCharType="separate"/>
      </w:r>
      <w:r>
        <w:t xml:space="preserve">Figure </w:t>
      </w:r>
      <w:r>
        <w:rPr>
          <w:noProof/>
        </w:rPr>
        <w:t>3</w:t>
      </w:r>
      <w:r>
        <w:fldChar w:fldCharType="end"/>
      </w:r>
      <w:r>
        <w:t xml:space="preserve">B climatic conditions are highest around the equator and around </w:t>
      </w:r>
      <w:r w:rsidR="00EB4DFC">
        <w:t>desserts (N</w:t>
      </w:r>
      <w:r>
        <w:t xml:space="preserve">orth Africa, Australia, </w:t>
      </w:r>
      <w:r w:rsidR="00EB4DFC">
        <w:t xml:space="preserve">Middle East) and lowest around tropical forests (Central Africa, </w:t>
      </w:r>
      <w:r w:rsidR="00574416">
        <w:t>Amazon</w:t>
      </w:r>
      <w:r w:rsidR="00EB4DFC">
        <w:t xml:space="preserve">, and </w:t>
      </w:r>
      <w:r w:rsidR="009A4471">
        <w:t>South-East</w:t>
      </w:r>
      <w:r w:rsidR="00EB4DFC">
        <w:t xml:space="preserve"> Asia). This supports the statements made in the introduction on preferred climate for </w:t>
      </w:r>
      <w:r w:rsidR="00EB4DFC" w:rsidRPr="00EB4DFC">
        <w:rPr>
          <w:i/>
        </w:rPr>
        <w:t xml:space="preserve">P. </w:t>
      </w:r>
    </w:p>
    <w:p w14:paraId="201119EA" w14:textId="6E764205" w:rsidR="00F14B45" w:rsidRDefault="00F14B45" w:rsidP="00F14B45">
      <w:pPr>
        <w:spacing w:after="0" w:line="240" w:lineRule="auto"/>
        <w:jc w:val="both"/>
        <w:rPr>
          <w:i/>
        </w:rPr>
      </w:pPr>
      <w:r>
        <w:rPr>
          <w:i/>
        </w:rPr>
        <w:br w:type="column"/>
      </w:r>
      <w:r>
        <w:rPr>
          <w:noProof/>
          <w:lang w:eastAsia="en-GB"/>
        </w:rPr>
        <w:lastRenderedPageBreak/>
        <mc:AlternateContent>
          <mc:Choice Requires="wpg">
            <w:drawing>
              <wp:anchor distT="0" distB="0" distL="114300" distR="114300" simplePos="0" relativeHeight="251659264" behindDoc="0" locked="0" layoutInCell="1" allowOverlap="1" wp14:anchorId="49CFB632" wp14:editId="408D8A16">
                <wp:simplePos x="0" y="0"/>
                <wp:positionH relativeFrom="column">
                  <wp:posOffset>0</wp:posOffset>
                </wp:positionH>
                <wp:positionV relativeFrom="paragraph">
                  <wp:posOffset>161290</wp:posOffset>
                </wp:positionV>
                <wp:extent cx="6082665" cy="8227060"/>
                <wp:effectExtent l="0" t="0" r="0" b="2540"/>
                <wp:wrapTopAndBottom/>
                <wp:docPr id="68" name="Group 68"/>
                <wp:cNvGraphicFramePr/>
                <a:graphic xmlns:a="http://schemas.openxmlformats.org/drawingml/2006/main">
                  <a:graphicData uri="http://schemas.microsoft.com/office/word/2010/wordprocessingGroup">
                    <wpg:wgp>
                      <wpg:cNvGrpSpPr/>
                      <wpg:grpSpPr>
                        <a:xfrm>
                          <a:off x="0" y="0"/>
                          <a:ext cx="6082665" cy="8227060"/>
                          <a:chOff x="0" y="0"/>
                          <a:chExt cx="6083202" cy="8227611"/>
                        </a:xfrm>
                      </wpg:grpSpPr>
                      <wps:wsp>
                        <wps:cNvPr id="31" name="Text Box 31"/>
                        <wps:cNvSpPr txBox="1"/>
                        <wps:spPr>
                          <a:xfrm>
                            <a:off x="0" y="7227278"/>
                            <a:ext cx="6073775" cy="1000333"/>
                          </a:xfrm>
                          <a:prstGeom prst="rect">
                            <a:avLst/>
                          </a:prstGeom>
                          <a:solidFill>
                            <a:prstClr val="white"/>
                          </a:solidFill>
                          <a:ln>
                            <a:noFill/>
                          </a:ln>
                          <a:effectLst/>
                        </wps:spPr>
                        <wps:txbx>
                          <w:txbxContent>
                            <w:p w14:paraId="25A91845" w14:textId="77777777" w:rsidR="00F14B45" w:rsidRPr="005A67B3" w:rsidRDefault="00F14B45" w:rsidP="00F14B45">
                              <w:pPr>
                                <w:pStyle w:val="Caption"/>
                                <w:rPr>
                                  <w:noProof/>
                                  <w:sz w:val="20"/>
                                  <w:szCs w:val="22"/>
                                </w:rPr>
                              </w:pPr>
                              <w:bookmarkStart w:id="8" w:name="_Ref500685709"/>
                              <w:r w:rsidRPr="005A67B3">
                                <w:rPr>
                                  <w:sz w:val="15"/>
                                </w:rPr>
                                <w:t xml:space="preserve">Figure </w:t>
                              </w:r>
                              <w:r w:rsidRPr="005A67B3">
                                <w:rPr>
                                  <w:sz w:val="15"/>
                                </w:rPr>
                                <w:fldChar w:fldCharType="begin"/>
                              </w:r>
                              <w:r w:rsidRPr="005A67B3">
                                <w:rPr>
                                  <w:sz w:val="15"/>
                                </w:rPr>
                                <w:instrText xml:space="preserve"> SEQ Figure \* ARABIC </w:instrText>
                              </w:r>
                              <w:r w:rsidRPr="005A67B3">
                                <w:rPr>
                                  <w:sz w:val="15"/>
                                </w:rPr>
                                <w:fldChar w:fldCharType="separate"/>
                              </w:r>
                              <w:r w:rsidRPr="005A67B3">
                                <w:rPr>
                                  <w:noProof/>
                                  <w:sz w:val="15"/>
                                </w:rPr>
                                <w:t>3</w:t>
                              </w:r>
                              <w:r w:rsidRPr="005A67B3">
                                <w:rPr>
                                  <w:sz w:val="15"/>
                                </w:rPr>
                                <w:fldChar w:fldCharType="end"/>
                              </w:r>
                              <w:bookmarkEnd w:id="8"/>
                              <w:r w:rsidRPr="005A67B3">
                                <w:rPr>
                                  <w:sz w:val="15"/>
                                </w:rPr>
                                <w:t xml:space="preserve"> MAXENT output for </w:t>
                              </w:r>
                              <w:r w:rsidRPr="00710FDC">
                                <w:rPr>
                                  <w:i/>
                                  <w:sz w:val="15"/>
                                </w:rPr>
                                <w:t>P. dactylifera</w:t>
                              </w:r>
                              <w:r w:rsidRPr="005A67B3">
                                <w:rPr>
                                  <w:sz w:val="15"/>
                                </w:rPr>
                                <w:t>. A: ROC curve for training data (red line) and random (black line). The red line shows the fit of the training data to the model. The more the red line shifts to the top left, the better predictions can be made for presence data. B: Projection map of present climate data. Warmer colours show better predicted conditions. White dots show the presence locations used for training.</w:t>
                              </w:r>
                              <w:r w:rsidRPr="005A67B3">
                                <w:rPr>
                                  <w:noProof/>
                                  <w:sz w:val="20"/>
                                  <w:szCs w:val="22"/>
                                </w:rPr>
                                <w:t xml:space="preserve"> </w:t>
                              </w:r>
                              <w:r w:rsidRPr="005A67B3">
                                <w:rPr>
                                  <w:sz w:val="15"/>
                                </w:rPr>
                                <w:t xml:space="preserve">C: The variable importance table for occurrence data. Data is ranked from high to low contributing importance. D; Projecting map of future climate data. Warmer colours show better predicted conditions. White dots show the presence locations used for training. E: Climatic variable curves showing the optimum and how their values could change the model. F. Climatic envelope of </w:t>
                              </w:r>
                              <w:r w:rsidRPr="005A67B3">
                                <w:rPr>
                                  <w:i/>
                                  <w:sz w:val="15"/>
                                </w:rPr>
                                <w:t>P. dactylifera</w:t>
                              </w:r>
                              <w:r w:rsidRPr="005A67B3">
                                <w:rPr>
                                  <w:sz w:val="15"/>
                                </w:rPr>
                                <w:t>. Grey is unsuitable habitat, yellow remains suitable and green is extra gained habitat. Black dots represent the presence locations from the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7" name="Group 47"/>
                        <wpg:cNvGrpSpPr/>
                        <wpg:grpSpPr>
                          <a:xfrm>
                            <a:off x="8792" y="0"/>
                            <a:ext cx="6074410" cy="7074535"/>
                            <a:chOff x="0" y="0"/>
                            <a:chExt cx="6074410" cy="7074633"/>
                          </a:xfrm>
                        </wpg:grpSpPr>
                        <wpg:grpSp>
                          <wpg:cNvPr id="45" name="Group 45"/>
                          <wpg:cNvGrpSpPr/>
                          <wpg:grpSpPr>
                            <a:xfrm>
                              <a:off x="0" y="0"/>
                              <a:ext cx="6074410" cy="7074633"/>
                              <a:chOff x="0" y="0"/>
                              <a:chExt cx="6074410" cy="7074633"/>
                            </a:xfrm>
                          </wpg:grpSpPr>
                          <wpg:grpSp>
                            <wpg:cNvPr id="44" name="Group 44"/>
                            <wpg:cNvGrpSpPr/>
                            <wpg:grpSpPr>
                              <a:xfrm>
                                <a:off x="0" y="0"/>
                                <a:ext cx="6074410" cy="4422140"/>
                                <a:chOff x="0" y="0"/>
                                <a:chExt cx="6074410" cy="4422238"/>
                              </a:xfrm>
                            </wpg:grpSpPr>
                            <wpg:grpSp>
                              <wpg:cNvPr id="42" name="Group 42"/>
                              <wpg:cNvGrpSpPr/>
                              <wpg:grpSpPr>
                                <a:xfrm>
                                  <a:off x="0" y="0"/>
                                  <a:ext cx="6074410" cy="4422238"/>
                                  <a:chOff x="0" y="0"/>
                                  <a:chExt cx="6074410" cy="4422238"/>
                                </a:xfrm>
                              </wpg:grpSpPr>
                              <wpg:grpSp>
                                <wpg:cNvPr id="30" name="Group 30"/>
                                <wpg:cNvGrpSpPr/>
                                <wpg:grpSpPr>
                                  <a:xfrm>
                                    <a:off x="0" y="0"/>
                                    <a:ext cx="6074410" cy="3566160"/>
                                    <a:chOff x="0" y="0"/>
                                    <a:chExt cx="6074713" cy="3566685"/>
                                  </a:xfrm>
                                </wpg:grpSpPr>
                                <pic:pic xmlns:pic="http://schemas.openxmlformats.org/drawingml/2006/picture">
                                  <pic:nvPicPr>
                                    <pic:cNvPr id="7" name="Picture 7" descr="../../../../../Google%20Drive/4.%20Biologie/Studie%20Biologie/Master%20Year%202/2.%20Methods%20in%20Biodiversity%202017/4.%20Practicals/w2p3/maxent/Results/plots/Phoenix_dac"/>
                                    <pic:cNvPicPr>
                                      <a:picLocks noChangeAspect="1"/>
                                    </pic:cNvPicPr>
                                  </pic:nvPicPr>
                                  <pic:blipFill rotWithShape="1">
                                    <a:blip r:embed="rId13">
                                      <a:extLst>
                                        <a:ext uri="{28A0092B-C50C-407E-A947-70E740481C1C}">
                                          <a14:useLocalDpi xmlns:a14="http://schemas.microsoft.com/office/drawing/2010/main" val="0"/>
                                        </a:ext>
                                      </a:extLst>
                                    </a:blip>
                                    <a:srcRect r="28627"/>
                                    <a:stretch/>
                                  </pic:blipFill>
                                  <pic:spPr bwMode="auto">
                                    <a:xfrm>
                                      <a:off x="0" y="0"/>
                                      <a:ext cx="2033270" cy="1831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8" name="Picture 18" descr="../../../../../Google%20Drive/4.%20Biologie/Studie%20Biologie/Master%20Year%202/2.%20Methods%20in%20Biodiversity%202017/4.%20Practicals/w2p3/maxent/Results/plots/Phoenix_dactylifera_L"/>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2186608" y="1948070"/>
                                      <a:ext cx="3885565" cy="1618615"/>
                                    </a:xfrm>
                                    <a:prstGeom prst="rect">
                                      <a:avLst/>
                                    </a:prstGeom>
                                    <a:noFill/>
                                    <a:ln>
                                      <a:noFill/>
                                    </a:ln>
                                  </pic:spPr>
                                </pic:pic>
                                <pic:pic xmlns:pic="http://schemas.openxmlformats.org/drawingml/2006/picture">
                                  <pic:nvPicPr>
                                    <pic:cNvPr id="19" name="Picture 19" descr="../../../../../Google%20Drive/4.%20Biologie/Studie%20Biologie/Master%20Year%202/2.%20Methods%20in%20Biodiversity%202017/4.%20Practicals/w2p3/maxent/Results/plots/Phoenix_dactylifera_L."/>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2186608" y="119270"/>
                                      <a:ext cx="3888105" cy="1619250"/>
                                    </a:xfrm>
                                    <a:prstGeom prst="rect">
                                      <a:avLst/>
                                    </a:prstGeom>
                                    <a:noFill/>
                                    <a:ln>
                                      <a:noFill/>
                                    </a:ln>
                                  </pic:spPr>
                                </pic:pic>
                                <pic:pic xmlns:pic="http://schemas.openxmlformats.org/drawingml/2006/picture">
                                  <pic:nvPicPr>
                                    <pic:cNvPr id="21" name="Picture 21" descr="../../../../../Desktop/Screen%20Shot%202017-12-10%20at%2015.58"/>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469126" y="2059388"/>
                                      <a:ext cx="1282065" cy="1370330"/>
                                    </a:xfrm>
                                    <a:prstGeom prst="rect">
                                      <a:avLst/>
                                    </a:prstGeom>
                                    <a:noFill/>
                                    <a:ln>
                                      <a:noFill/>
                                    </a:ln>
                                  </pic:spPr>
                                </pic:pic>
                                <wps:wsp>
                                  <wps:cNvPr id="23" name="Text Box 23"/>
                                  <wps:cNvSpPr txBox="1"/>
                                  <wps:spPr>
                                    <a:xfrm>
                                      <a:off x="127220" y="111318"/>
                                      <a:ext cx="3416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4E036" w14:textId="77777777" w:rsidR="00F14B45" w:rsidRDefault="00F14B45" w:rsidP="00F14B45">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2178657" y="119270"/>
                                      <a:ext cx="3416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A6CF5" w14:textId="77777777" w:rsidR="00F14B45" w:rsidRPr="00741C03" w:rsidRDefault="00F14B45" w:rsidP="00F14B45">
                                        <w:pPr>
                                          <w:rPr>
                                            <w:color w:val="FFFFFF" w:themeColor="background1"/>
                                          </w:rPr>
                                        </w:pPr>
                                        <w:r>
                                          <w:rPr>
                                            <w:color w:val="FFFFFF" w:themeColor="background1"/>
                                          </w:rPr>
                                          <w:t>B</w:t>
                                        </w:r>
                                        <w:r>
                                          <w:rPr>
                                            <w:noProof/>
                                            <w:lang w:eastAsia="en-GB"/>
                                          </w:rPr>
                                          <w:drawing>
                                            <wp:inline distT="0" distB="0" distL="0" distR="0" wp14:anchorId="6662B7B6" wp14:editId="742EB09C">
                                              <wp:extent cx="149225" cy="1435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225" cy="143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2186608" y="1940118"/>
                                      <a:ext cx="3416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3A354D" w14:textId="77777777" w:rsidR="00F14B45" w:rsidRPr="00741C03" w:rsidRDefault="00F14B45" w:rsidP="00F14B45">
                                        <w:pPr>
                                          <w:rPr>
                                            <w:color w:val="FFFFFF" w:themeColor="background1"/>
                                          </w:rPr>
                                        </w:pPr>
                                        <w:r>
                                          <w:rPr>
                                            <w:color w:val="FFFFFF" w:themeColor="background1"/>
                                          </w:rPr>
                                          <w:t>D</w:t>
                                        </w:r>
                                        <w:r>
                                          <w:rPr>
                                            <w:noProof/>
                                            <w:lang w:eastAsia="en-GB"/>
                                          </w:rPr>
                                          <w:drawing>
                                            <wp:inline distT="0" distB="0" distL="0" distR="0" wp14:anchorId="5A1BA2B6" wp14:editId="713E14DA">
                                              <wp:extent cx="149225" cy="1435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225" cy="143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 name="Text Box 29"/>
                                  <wps:cNvSpPr txBox="1"/>
                                  <wps:spPr>
                                    <a:xfrm>
                                      <a:off x="127220" y="1940118"/>
                                      <a:ext cx="341630" cy="2349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5B2EF3F" w14:textId="77777777" w:rsidR="00F14B45" w:rsidRDefault="00F14B45" w:rsidP="00F14B45">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1" name="Picture 41"/>
                                  <pic:cNvPicPr>
                                    <a:picLocks noChangeAspect="1"/>
                                  </pic:cNvPicPr>
                                </pic:nvPicPr>
                                <pic:blipFill>
                                  <a:blip r:embed="rId18"/>
                                  <a:stretch>
                                    <a:fillRect/>
                                  </a:stretch>
                                </pic:blipFill>
                                <pic:spPr>
                                  <a:xfrm>
                                    <a:off x="123092" y="3648808"/>
                                    <a:ext cx="5727700" cy="773430"/>
                                  </a:xfrm>
                                  <a:prstGeom prst="rect">
                                    <a:avLst/>
                                  </a:prstGeom>
                                </pic:spPr>
                              </pic:pic>
                            </wpg:grpSp>
                            <wps:wsp>
                              <wps:cNvPr id="43" name="Text Box 43"/>
                              <wps:cNvSpPr txBox="1"/>
                              <wps:spPr>
                                <a:xfrm>
                                  <a:off x="123092" y="3420208"/>
                                  <a:ext cx="341613" cy="234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912E0F" w14:textId="77777777" w:rsidR="00F14B45" w:rsidRDefault="00F14B45" w:rsidP="00F14B45">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 name="Picture 33" descr="../../../../../Google%20Drive/4.%20Biologie/Studie%20Biologie/Master%20Year%202/2.%20Methods%20in%20Biodiversity%202017/4.%20Practi"/>
                              <pic:cNvPicPr>
                                <a:picLocks noChangeAspect="1"/>
                              </pic:cNvPicPr>
                            </pic:nvPicPr>
                            <pic:blipFill rotWithShape="1">
                              <a:blip r:embed="rId19">
                                <a:extLst>
                                  <a:ext uri="{28A0092B-C50C-407E-A947-70E740481C1C}">
                                    <a14:useLocalDpi xmlns:a14="http://schemas.microsoft.com/office/drawing/2010/main" val="0"/>
                                  </a:ext>
                                </a:extLst>
                              </a:blip>
                              <a:srcRect l="7912" t="15805" r="6573" b="16915"/>
                              <a:stretch/>
                            </pic:blipFill>
                            <pic:spPr bwMode="auto">
                              <a:xfrm>
                                <a:off x="571500" y="4563208"/>
                                <a:ext cx="4912995" cy="2511425"/>
                              </a:xfrm>
                              <a:prstGeom prst="rect">
                                <a:avLst/>
                              </a:prstGeom>
                              <a:noFill/>
                              <a:ln>
                                <a:noFill/>
                              </a:ln>
                              <a:extLst>
                                <a:ext uri="{53640926-AAD7-44D8-BBD7-CCE9431645EC}">
                                  <a14:shadowObscured xmlns:a14="http://schemas.microsoft.com/office/drawing/2010/main"/>
                                </a:ext>
                              </a:extLst>
                            </pic:spPr>
                          </pic:pic>
                        </wpg:grpSp>
                        <wps:wsp>
                          <wps:cNvPr id="46" name="Text Box 46"/>
                          <wps:cNvSpPr txBox="1"/>
                          <wps:spPr>
                            <a:xfrm>
                              <a:off x="114300" y="4475284"/>
                              <a:ext cx="341613" cy="23490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8A0DE20" w14:textId="77777777" w:rsidR="00F14B45" w:rsidRDefault="00F14B45" w:rsidP="00F14B45">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49CFB632" id="Group 68" o:spid="_x0000_s1032" style="position:absolute;left:0;text-align:left;margin-left:0;margin-top:12.7pt;width:478.95pt;height:647.8pt;z-index:251659264;mso-height-relative:margin" coordsize="6083202,822761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">
                <v:shape id="Text Box 31" o:spid="_x0000_s1033" type="#_x0000_t202" style="position:absolute;top:7227278;width:6073775;height:100033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2y2lxAAA&#10;ANsAAAAPAAAAZHJzL2Rvd25yZXYueG1sRI9PawIxFMTvQr9DeAUvUrOuILI1itUKPbQHrXh+bF53&#10;FzcvS5L99+0bodDjMDO/YTa7wdSiI+crywoW8wQEcW51xYWC6/fpZQ3CB2SNtWVSMJKH3fZpssFM&#10;257P1F1CISKEfYYKyhCaTEqfl2TQz21DHL0f6wyGKF0htcM+wk0t0yRZSYMVx4USGzqUlN8vrVGw&#10;Orq2P/Nhdry+f+JXU6S3t/Gm1PR52L+CCDSE//Bf+0MrWC7g8SX+ALn9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vdstpcQAAADbAAAADwAAAAAAAAAAAAAAAACXAgAAZHJzL2Rv&#10;d25yZXYueG1sUEsFBgAAAAAEAAQA9QAAAIgDAAAAAA==&#10;" stroked="f">
                  <v:textbox inset="0,0,0,0">
                    <w:txbxContent>
                      <w:p w14:paraId="25A91845" w14:textId="77777777" w:rsidR="00F14B45" w:rsidRPr="005A67B3" w:rsidRDefault="00F14B45" w:rsidP="00F14B45">
                        <w:pPr>
                          <w:pStyle w:val="Caption"/>
                          <w:rPr>
                            <w:noProof/>
                            <w:sz w:val="20"/>
                            <w:szCs w:val="22"/>
                          </w:rPr>
                        </w:pPr>
                        <w:bookmarkStart w:id="9" w:name="_Ref500685709"/>
                        <w:r w:rsidRPr="005A67B3">
                          <w:rPr>
                            <w:sz w:val="15"/>
                          </w:rPr>
                          <w:t xml:space="preserve">Figure </w:t>
                        </w:r>
                        <w:r w:rsidRPr="005A67B3">
                          <w:rPr>
                            <w:sz w:val="15"/>
                          </w:rPr>
                          <w:fldChar w:fldCharType="begin"/>
                        </w:r>
                        <w:r w:rsidRPr="005A67B3">
                          <w:rPr>
                            <w:sz w:val="15"/>
                          </w:rPr>
                          <w:instrText xml:space="preserve"> SEQ Figure \* ARABIC </w:instrText>
                        </w:r>
                        <w:r w:rsidRPr="005A67B3">
                          <w:rPr>
                            <w:sz w:val="15"/>
                          </w:rPr>
                          <w:fldChar w:fldCharType="separate"/>
                        </w:r>
                        <w:r w:rsidRPr="005A67B3">
                          <w:rPr>
                            <w:noProof/>
                            <w:sz w:val="15"/>
                          </w:rPr>
                          <w:t>3</w:t>
                        </w:r>
                        <w:r w:rsidRPr="005A67B3">
                          <w:rPr>
                            <w:sz w:val="15"/>
                          </w:rPr>
                          <w:fldChar w:fldCharType="end"/>
                        </w:r>
                        <w:bookmarkEnd w:id="9"/>
                        <w:r w:rsidRPr="005A67B3">
                          <w:rPr>
                            <w:sz w:val="15"/>
                          </w:rPr>
                          <w:t xml:space="preserve"> MAXENT output for </w:t>
                        </w:r>
                        <w:r w:rsidRPr="00710FDC">
                          <w:rPr>
                            <w:i/>
                            <w:sz w:val="15"/>
                          </w:rPr>
                          <w:t>P. dactylifera</w:t>
                        </w:r>
                        <w:r w:rsidRPr="005A67B3">
                          <w:rPr>
                            <w:sz w:val="15"/>
                          </w:rPr>
                          <w:t>. A: ROC curve for training data (red line) and random (black line). The red line shows the fit of the training data to the model. The more the red line shifts to the top left, the better predictions can be made for presence data. B: Projection map of present climate data. Warmer colours show better predicted conditions. White dots show the presence locations used for training.</w:t>
                        </w:r>
                        <w:r w:rsidRPr="005A67B3">
                          <w:rPr>
                            <w:noProof/>
                            <w:sz w:val="20"/>
                            <w:szCs w:val="22"/>
                          </w:rPr>
                          <w:t xml:space="preserve"> </w:t>
                        </w:r>
                        <w:r w:rsidRPr="005A67B3">
                          <w:rPr>
                            <w:sz w:val="15"/>
                          </w:rPr>
                          <w:t xml:space="preserve">C: The variable importance table for occurrence data. Data is ranked from high to low contributing importance. D; Projecting map of future climate data. Warmer colours show better predicted conditions. White dots show the presence locations used for training. E: Climatic variable curves showing the optimum and how their values could change the model. F. Climatic envelope of </w:t>
                        </w:r>
                        <w:r w:rsidRPr="005A67B3">
                          <w:rPr>
                            <w:i/>
                            <w:sz w:val="15"/>
                          </w:rPr>
                          <w:t>P. dactylifera</w:t>
                        </w:r>
                        <w:r w:rsidRPr="005A67B3">
                          <w:rPr>
                            <w:sz w:val="15"/>
                          </w:rPr>
                          <w:t>. Grey is unsuitable habitat, yellow remains suitable and green is extra gained habitat. Black dots represent the presence locations from the dataset.</w:t>
                        </w:r>
                      </w:p>
                    </w:txbxContent>
                  </v:textbox>
                </v:shape>
                <v:group id="Group 47" o:spid="_x0000_s1034" style="position:absolute;left:8792;width:6074410;height:7074535" coordsize="6074410,70746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3VzxgAAANsAAAAPAAAAZHJzL2Rvd25yZXYueG1sRI9ba8JAFITfC/6H5Qh9&#10;q5vYViVmFRFb+iCCFxDfDtmTC2bPhuw2if++Wyj0cZiZb5h0PZhadNS6yrKCeBKBIM6srrhQcDl/&#10;vCxAOI+ssbZMCh7kYL0aPaWYaNvzkbqTL0SAsEtQQel9k0jpspIMuoltiIOX29agD7ItpG6xD3BT&#10;y2kUzaTBisNCiQ1tS8rup2+j4LPHfvMa77r9Pd8+buf3w3Ufk1LP42GzBOFp8P/hv/aXVvA2h9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ndXPGAAAA2wAA&#10;AA8AAAAAAAAAAAAAAAAAqQIAAGRycy9kb3ducmV2LnhtbFBLBQYAAAAABAAEAPoAAACcAwAAAAA=&#10;">
                  <v:group id="Group 45" o:spid="_x0000_s1035" style="position:absolute;width:6074410;height:7074633" coordsize="6074410,70746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group id="Group 44" o:spid="_x0000_s1036" style="position:absolute;width:6074410;height:4422140" coordsize="6074410,44222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BtesExQAAANsAAAAPAAAAZHJzL2Rvd25yZXYueG1sRI9Pa8JAFMTvQr/D8gq9&#10;1U3atEh0FZG29CAFk4J4e2SfSTD7NmS3+fPtXaHgcZiZ3zCrzWga0VPnassK4nkEgriwuuZSwW/+&#10;+bwA4TyyxsYyKZjIwWb9MFthqu3AB+ozX4oAYZeigsr7NpXSFRUZdHPbEgfvbDuDPsiulLrDIcBN&#10;I1+i6F0arDksVNjSrqLikv0ZBV8DDtvX+KPfX8676ZS//Rz3MSn19DhulyA8jf4e/m9/awVJA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bXrBMUAAADbAAAA&#10;DwAAAAAAAAAAAAAAAACpAgAAZHJzL2Rvd25yZXYueG1sUEsFBgAAAAAEAAQA+gAAAJsDAAAAAA==&#10;">
                      <v:group id="Group 42" o:spid="_x0000_s1037" style="position:absolute;width:6074410;height:4422238" coordsize="6074410,442223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hENbrxAAAANsAAAAP&#10;AAAAAAAAAAAAAAAAAKkCAABkcnMvZG93bnJldi54bWxQSwUGAAAAAAQABAD6AAAAmgMAAAAA&#10;">
                        <v:group id="Group 30" o:spid="_x0000_s1038" style="position:absolute;width:6074410;height:3566160" coordsize="6074713,35666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oieesIAAADbAAAADwAA&#10;AAAAAAAAAAAAAACpAgAAZHJzL2Rvd25yZXYueG1sUEsFBgAAAAAEAAQA+gAAAJgDAAAAAA==&#10;">
                          <v:shape id="Picture 7" o:spid="_x0000_s1039" type="#_x0000_t75" alt="../../../../../Google%20Drive/4.%20Biologie/Studie%20Biologie/Master%20Year%202/2.%20Methods%20in%20Biodiversity%202017/4.%20Practicals/w2p3/maxent/Results/plots/Phoenix_dac" style="position:absolute;width:2033270;height:18319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H&#10;sgjDAAAA2gAAAA8AAABkcnMvZG93bnJldi54bWxEj0+LwjAUxO8LfofwBG/btCIq1SgiCrJ78s/F&#10;27N5ttXmpTbRdr/9RljY4zAzv2Hmy85U4kWNKy0rSKIYBHFmdcm5gtNx+zkF4TyyxsoyKfghB8tF&#10;72OOqbYt7+l18LkIEHYpKii8r1MpXVaQQRfZmjh4V9sY9EE2udQNtgFuKjmM47E0WHJYKLCmdUHZ&#10;/fA0Cs71xiXfj7Gky+08+lpfkknXbpUa9LvVDISnzv+H/9o7rWAC7yvhBsjF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eyCMMAAADaAAAADwAAAAAAAAAAAAAAAACcAgAA&#10;ZHJzL2Rvd25yZXYueG1sUEsFBgAAAAAEAAQA9wAAAIwDAAAAAA==&#10;">
                            <v:imagedata r:id="rId20" o:title="../../../../../Google%20Drive/4.%20Biologie/Studie%20Biologie/Master%20Year%202/2.%20Methods%20in%20Biodiversity%202017/4.%20Practicals/w2p3/maxent/Results/plots/Phoenix_dac" cropright="18761f"/>
                            <v:path arrowok="t"/>
                          </v:shape>
                          <v:shape id="Picture 18" o:spid="_x0000_s1040" type="#_x0000_t75" alt="../../../../../Google%20Drive/4.%20Biologie/Studie%20Biologie/Master%20Year%202/2.%20Methods%20in%20Biodiversity%202017/4.%20Practicals/w2p3/maxent/Results/plots/Phoenix_dactylifera_L" style="position:absolute;left:2186608;top:1948070;width:3885565;height:1618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v&#10;kJXEAAAA2wAAAA8AAABkcnMvZG93bnJldi54bWxEj0FvwjAMhe+T+A+RkbiNdDsgVAgIhpg4bIcB&#10;B45e4zbVGqc0oXT/fj4g7WbrPb/3ebkefKN66mId2MDLNANFXARbc2XgfNo/z0HFhGyxCUwGfinC&#10;ejV6WmJuw52/qD+mSkkIxxwNuJTaXOtYOPIYp6ElFq0Mnccka1dp2+Fdwn2jX7Nspj3WLA0OW3pz&#10;VPwcb95A3X+4Pb37qsTz5fv6WW7TZrc1ZjIeNgtQiYb0b35cH6zgC6z8IgPo1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ATvkJXEAAAA2wAAAA8AAAAAAAAAAAAAAAAAnAIA&#10;AGRycy9kb3ducmV2LnhtbFBLBQYAAAAABAAEAPcAAACNAwAAAAA=&#10;">
                            <v:imagedata r:id="rId21" o:title="../../../../../Google%20Drive/4.%20Biologie/Studie%20Biologie/Master%20Year%202/2.%20Methods%20in%20Biodiversity%202017/4.%20Practicals/w2p3/maxent/Results/plots/Phoenix_dactylifera_L"/>
                            <v:path arrowok="t"/>
                          </v:shape>
                          <v:shape id="Picture 19" o:spid="_x0000_s1041" type="#_x0000_t75" alt="../../../../../Google%20Drive/4.%20Biologie/Studie%20Biologie/Master%20Year%202/2.%20Methods%20in%20Biodiversity%202017/4.%20Practicals/w2p3/maxent/Results/plots/Phoenix_dactylifera_L." style="position:absolute;left:2186608;top:119270;width:3888105;height:16192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ds&#10;k0TBAAAA2wAAAA8AAABkcnMvZG93bnJldi54bWxET01rwkAQvRf6H5YpeNONHrRNXUUqgihYtPY+&#10;ZMckuDubZtck+utdQehtHu9zpvPOGtFQ7UvHCoaDBARx5nTJuYLjz6r/DsIHZI3GMSm4kof57PVl&#10;iql2Le+pOYRcxBD2KSooQqhSKX1WkEU/cBVx5E6uthgirHOpa2xjuDVylCRjabHk2FBgRV8FZefD&#10;xSr445C32+Mum5y+l/622Jjf5maU6r11i08QgbrwL3661zrO/4DHL/EAObs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Odsk0TBAAAA2wAAAA8AAAAAAAAAAAAAAAAAnAIAAGRy&#10;cy9kb3ducmV2LnhtbFBLBQYAAAAABAAEAPcAAACKAwAAAAA=&#10;">
                            <v:imagedata r:id="rId22" o:title="../../../../../Google%20Drive/4.%20Biologie/Studie%20Biologie/Master%20Year%202/2.%20Methods%20in%20Biodiversity%202017/4.%20Practicals/w2p3/maxent/Results/plots/Phoenix_dactylifera_L."/>
                            <v:path arrowok="t"/>
                          </v:shape>
                          <v:shape id="Picture 21" o:spid="_x0000_s1042" type="#_x0000_t75" alt="../../../../../Desktop/Screen%20Shot%202017-12-10%20at%2015.58" style="position:absolute;left:469126;top:2059388;width:1282065;height:13703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B&#10;31TAAAAA2wAAAA8AAABkcnMvZG93bnJldi54bWxEj0FrAjEUhO+C/yE8wYto1j0UWY0iYqFXbcHr&#10;Y/PcrG5e4iZq/PemUOhxmJlvmNUm2U48qA+tYwXzWQGCuHa65UbBz/fndAEiRGSNnWNS8KIAm/Vw&#10;sMJKuycf6HGMjcgQDhUqMDH6SspQG7IYZs4TZ+/seosxy76RusdnhttOlkXxIS22nBcMetoZqq/H&#10;u1Vwqv29Ky9lmtCC/WuyP5C5JaXGo7RdgoiU4n/4r/2lFZRz+P2Sf4Bcv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i8HfVMAAAADbAAAADwAAAAAAAAAAAAAAAACcAgAAZHJz&#10;L2Rvd25yZXYueG1sUEsFBgAAAAAEAAQA9wAAAIkDAAAAAA==&#10;">
                            <v:imagedata r:id="rId23" o:title="../../../../../Desktop/Screen%20Shot%202017-12-10%20at%2015.58"/>
                            <v:path arrowok="t"/>
                          </v:shape>
                          <v:shape id="Text Box 23" o:spid="_x0000_s1043" type="#_x0000_t202" style="position:absolute;left:127220;top:111318;width:341630;height:234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314E036" w14:textId="77777777" w:rsidR="00F14B45" w:rsidRDefault="00F14B45" w:rsidP="00F14B45">
                                  <w:r>
                                    <w:t>A</w:t>
                                  </w:r>
                                </w:p>
                              </w:txbxContent>
                            </v:textbox>
                          </v:shape>
                          <v:shape id="Text Box 24" o:spid="_x0000_s1044" type="#_x0000_t202" style="position:absolute;left:2178657;top:119270;width:341630;height:234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32EA6CF5" w14:textId="77777777" w:rsidR="00F14B45" w:rsidRPr="00741C03" w:rsidRDefault="00F14B45" w:rsidP="00F14B45">
                                  <w:pPr>
                                    <w:rPr>
                                      <w:color w:val="FFFFFF" w:themeColor="background1"/>
                                    </w:rPr>
                                  </w:pPr>
                                  <w:r>
                                    <w:rPr>
                                      <w:color w:val="FFFFFF" w:themeColor="background1"/>
                                    </w:rPr>
                                    <w:t>B</w:t>
                                  </w:r>
                                  <w:r>
                                    <w:rPr>
                                      <w:noProof/>
                                      <w:lang w:eastAsia="en-GB"/>
                                    </w:rPr>
                                    <w:drawing>
                                      <wp:inline distT="0" distB="0" distL="0" distR="0" wp14:anchorId="6662B7B6" wp14:editId="742EB09C">
                                        <wp:extent cx="149225" cy="14351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225" cy="143510"/>
                                                </a:xfrm>
                                                <a:prstGeom prst="rect">
                                                  <a:avLst/>
                                                </a:prstGeom>
                                              </pic:spPr>
                                            </pic:pic>
                                          </a:graphicData>
                                        </a:graphic>
                                      </wp:inline>
                                    </w:drawing>
                                  </w:r>
                                </w:p>
                              </w:txbxContent>
                            </v:textbox>
                          </v:shape>
                          <v:shape id="Text Box 27" o:spid="_x0000_s1045" type="#_x0000_t202" style="position:absolute;left:2186608;top:1940118;width:341630;height:234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3E3A354D" w14:textId="77777777" w:rsidR="00F14B45" w:rsidRPr="00741C03" w:rsidRDefault="00F14B45" w:rsidP="00F14B45">
                                  <w:pPr>
                                    <w:rPr>
                                      <w:color w:val="FFFFFF" w:themeColor="background1"/>
                                    </w:rPr>
                                  </w:pPr>
                                  <w:r>
                                    <w:rPr>
                                      <w:color w:val="FFFFFF" w:themeColor="background1"/>
                                    </w:rPr>
                                    <w:t>D</w:t>
                                  </w:r>
                                  <w:r>
                                    <w:rPr>
                                      <w:noProof/>
                                      <w:lang w:eastAsia="en-GB"/>
                                    </w:rPr>
                                    <w:drawing>
                                      <wp:inline distT="0" distB="0" distL="0" distR="0" wp14:anchorId="5A1BA2B6" wp14:editId="713E14DA">
                                        <wp:extent cx="149225" cy="1435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9225" cy="143510"/>
                                                </a:xfrm>
                                                <a:prstGeom prst="rect">
                                                  <a:avLst/>
                                                </a:prstGeom>
                                              </pic:spPr>
                                            </pic:pic>
                                          </a:graphicData>
                                        </a:graphic>
                                      </wp:inline>
                                    </w:drawing>
                                  </w:r>
                                </w:p>
                              </w:txbxContent>
                            </v:textbox>
                          </v:shape>
                          <v:shape id="Text Box 29" o:spid="_x0000_s1046" type="#_x0000_t202" style="position:absolute;left:127220;top:1940118;width:341630;height:2349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75B2EF3F" w14:textId="77777777" w:rsidR="00F14B45" w:rsidRDefault="00F14B45" w:rsidP="00F14B45">
                                  <w:r>
                                    <w:t>C</w:t>
                                  </w:r>
                                </w:p>
                              </w:txbxContent>
                            </v:textbox>
                          </v:shape>
                        </v:group>
                        <v:shape id="Picture 41" o:spid="_x0000_s1047" type="#_x0000_t75" style="position:absolute;left:123092;top:3648808;width:5727700;height:7734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0h&#10;xtfAAAAA2wAAAA8AAABkcnMvZG93bnJldi54bWxEj0FrAjEUhO8F/0N4greaVaTI1iitsuC1Kp4f&#10;m9dkdfOyJHF3/fdNodDjMDPfMJvd6FrRU4iNZwWLeQGCuPa6YaPgcq5e1yBiQtbYeiYFT4qw205e&#10;NlhqP/AX9adkRIZwLFGBTakrpYy1JYdx7jvi7H374DBlGYzUAYcMd61cFsWbdNhwXrDY0d5SfT89&#10;nIKuCGGQh4v5DEN1v97807a3vVKz6fjxDiLRmP7Df+2jVrBawO+X/APk9g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DSHG18AAAADbAAAADwAAAAAAAAAAAAAAAACcAgAAZHJz&#10;L2Rvd25yZXYueG1sUEsFBgAAAAAEAAQA9wAAAIkDAAAAAA==&#10;">
                          <v:imagedata r:id="rId24" o:title=""/>
                          <v:path arrowok="t"/>
                        </v:shape>
                      </v:group>
                      <v:shape id="Text Box 43" o:spid="_x0000_s1048" type="#_x0000_t202" style="position:absolute;left:123092;top:3420208;width:341613;height:234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6C912E0F" w14:textId="77777777" w:rsidR="00F14B45" w:rsidRDefault="00F14B45" w:rsidP="00F14B45">
                              <w:r>
                                <w:t>E</w:t>
                              </w:r>
                            </w:p>
                          </w:txbxContent>
                        </v:textbox>
                      </v:shape>
                    </v:group>
                    <v:shape id="Picture 33" o:spid="_x0000_s1049" type="#_x0000_t75" alt="../../../../../Google%20Drive/4.%20Biologie/Studie%20Biologie/Master%20Year%202/2.%20Methods%20in%20Biodiversity%202017/4.%20Practi" style="position:absolute;left:571500;top:4563208;width:4912995;height:25114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u&#10;5ZDCAAAA2wAAAA8AAABkcnMvZG93bnJldi54bWxEj0GLwjAUhO+C/yE8wZumu4JI1yiyS8GLB63I&#10;Ht82b9Ni81KaWNt/bwTB4zAz3zDrbW9r0VHrK8cKPuYJCOLC6YqNgnOezVYgfEDWWDsmBQN52G7G&#10;ozWm2t35SN0pGBEh7FNUUIbQpFL6oiSLfu4a4uj9u9ZiiLI1Urd4j3Bby88kWUqLFceFEhv6Lqm4&#10;nm5WQeb0cBjynyzfJ79u1V2M5T+j1HTS775ABOrDO/xq77WCxQKeX+IPkJsH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WruWQwgAAANsAAAAPAAAAAAAAAAAAAAAAAJwCAABk&#10;cnMvZG93bnJldi54bWxQSwUGAAAAAAQABAD3AAAAiwMAAAAA&#10;">
                      <v:imagedata r:id="rId25" o:title="../../../../../Google%20Drive/4.%20Biologie/Studie%20Biologie/Master%20Year%202/2.%20Methods%20in%20Biodiversity%202017/4.%20Practi" croptop="10358f" cropbottom="11085f" cropleft="5185f" cropright="4308f"/>
                      <v:path arrowok="t"/>
                    </v:shape>
                  </v:group>
                  <v:shape id="Text Box 46" o:spid="_x0000_s1050" type="#_x0000_t202" style="position:absolute;left:114300;top:4475284;width:341613;height:2349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18A0DE20" w14:textId="77777777" w:rsidR="00F14B45" w:rsidRDefault="00F14B45" w:rsidP="00F14B45">
                          <w:r>
                            <w:t>F</w:t>
                          </w:r>
                        </w:p>
                      </w:txbxContent>
                    </v:textbox>
                  </v:shape>
                </v:group>
                <w10:wrap type="topAndBottom"/>
              </v:group>
            </w:pict>
          </mc:Fallback>
        </mc:AlternateContent>
      </w:r>
    </w:p>
    <w:p w14:paraId="1BF51EBE" w14:textId="10F73361" w:rsidR="00574416" w:rsidRDefault="00EB4DFC" w:rsidP="00F14B45">
      <w:pPr>
        <w:spacing w:after="0" w:line="240" w:lineRule="auto"/>
        <w:jc w:val="both"/>
      </w:pPr>
      <w:r w:rsidRPr="00EB4DFC">
        <w:rPr>
          <w:i/>
        </w:rPr>
        <w:lastRenderedPageBreak/>
        <w:t>Dactylifera</w:t>
      </w:r>
      <w:r>
        <w:t xml:space="preserve">. </w:t>
      </w:r>
      <w:r w:rsidR="0098754F">
        <w:t>This remains mostly the same in the future distribution (</w:t>
      </w:r>
      <w:r w:rsidR="0098754F">
        <w:fldChar w:fldCharType="begin"/>
      </w:r>
      <w:r w:rsidR="0098754F">
        <w:instrText xml:space="preserve"> REF _Ref500685709 \h </w:instrText>
      </w:r>
      <w:r w:rsidR="0098754F">
        <w:fldChar w:fldCharType="separate"/>
      </w:r>
      <w:r w:rsidR="0098754F">
        <w:t xml:space="preserve">Figure </w:t>
      </w:r>
      <w:r w:rsidR="0098754F">
        <w:rPr>
          <w:noProof/>
        </w:rPr>
        <w:t>3</w:t>
      </w:r>
      <w:r w:rsidR="0098754F">
        <w:fldChar w:fldCharType="end"/>
      </w:r>
      <w:r w:rsidR="005A578D">
        <w:t>D), but the differences are</w:t>
      </w:r>
      <w:r w:rsidR="0098754F">
        <w:t xml:space="preserve"> cover</w:t>
      </w:r>
      <w:r w:rsidR="005A578D">
        <w:t>e</w:t>
      </w:r>
      <w:r w:rsidR="0098754F">
        <w:t>d in the next chapter (</w:t>
      </w:r>
      <w:r w:rsidR="0098754F">
        <w:fldChar w:fldCharType="begin"/>
      </w:r>
      <w:r w:rsidR="0098754F">
        <w:instrText xml:space="preserve"> REF _Ref500690048 \h </w:instrText>
      </w:r>
      <w:r w:rsidR="0098754F">
        <w:fldChar w:fldCharType="separate"/>
      </w:r>
      <w:r w:rsidR="0098754F">
        <w:t>Response to Future Scenario</w:t>
      </w:r>
      <w:r w:rsidR="0098754F">
        <w:fldChar w:fldCharType="end"/>
      </w:r>
      <w:r w:rsidR="0098754F">
        <w:t>).</w:t>
      </w:r>
    </w:p>
    <w:p w14:paraId="258D429E" w14:textId="4029F3DC" w:rsidR="00FA096E" w:rsidRDefault="00FA096E" w:rsidP="005B4592">
      <w:pPr>
        <w:spacing w:after="0" w:line="240" w:lineRule="auto"/>
        <w:ind w:firstLine="720"/>
        <w:jc w:val="both"/>
      </w:pPr>
      <w:r>
        <w:t xml:space="preserve">The </w:t>
      </w:r>
      <w:r w:rsidR="008D01A9">
        <w:t xml:space="preserve">threshold selection </w:t>
      </w:r>
      <w:r>
        <w:t>‘</w:t>
      </w:r>
      <w:r w:rsidRPr="00FA096E">
        <w:rPr>
          <w:i/>
        </w:rPr>
        <w:t>maximum training sensitivity plus specificity’</w:t>
      </w:r>
      <w:r>
        <w:t xml:space="preserve"> </w:t>
      </w:r>
      <w:r w:rsidR="008D01A9">
        <w:t xml:space="preserve">had a </w:t>
      </w:r>
      <w:r>
        <w:t>value</w:t>
      </w:r>
      <w:r w:rsidR="008D01A9">
        <w:t xml:space="preserve"> of </w:t>
      </w:r>
      <w:r>
        <w:t>0.558</w:t>
      </w:r>
      <w:r w:rsidR="005B4592">
        <w:t xml:space="preserve">. This selection method is </w:t>
      </w:r>
      <w:r w:rsidR="00124C9D">
        <w:t xml:space="preserve">viewed as </w:t>
      </w:r>
      <w:r w:rsidR="00B64FFF">
        <w:t>a good tool</w:t>
      </w:r>
      <w:r w:rsidR="005B4592">
        <w:t xml:space="preserve"> for presence data only </w:t>
      </w:r>
      <w:r w:rsidR="005B4592">
        <w:fldChar w:fldCharType="begin" w:fldLock="1"/>
      </w:r>
      <w:r w:rsidR="005B4592">
        <w:instrText>ADDIN CSL_CITATION { "citationItems" : [ { "id" : "ITEM-1", "itemData" : { "DOI" : "10.1177/194008291400700311", "ISSN" : "1940-0829", "abstract" : "Modeling the distribution of rare and endangered species is challenging, and there is substantial debate regarding what species distribution models (SDMs) actually represent. Here I investigated whether locations of different lowland tapir signs (feces, trails and tracks) generated different distributions of suitable habitat using a presence-only species distribution modeling technique. Comparison of the equivalence and overlap of the predicted distributions showed no significant differences between the different signs. The contribution of the 11 variables used to build the distribution models was also similar between signs. Although predictions from different signs were similar, the use of different threshold selection methods generated substantially different suitable areas and omission errors. These results highlight the importance of a fundamental understanding of species natural history to determine not only appropriate model parameters, but also the biological relevance of SDMs. My findings also support the need for healthy skepticism regarding what is represented by presence-only species distributions. To help address this skepticism I conclude by providing guidelines for generating reliable local-scale distribution models. \u00a9 Darren Norris.", "author" : [ { "dropping-particle" : "", "family" : "Norris", "given" : "Darren", "non-dropping-particle" : "", "parse-names" : false, "suffix" : "" } ], "container-title" : "Tropical Conservation Science", "id" : "ITEM-1", "issue" : "3", "issued" : { "date-parts" : [ [ "2014", "9" ] ] }, "page" : "529-547", "title" : "Model Thresholds are More Important than Presence Location Type: Understanding the Distribution of Lowland tapir ( Tapirus Terrestris ) in a Continuous Atlantic Forest of Southeast Brazil", "type" : "article-journal", "volume" : "7" }, "uris" : [ "http://www.mendeley.com/documents/?uuid=7487c4c6-b79d-4d7f-87fc-484a2aae153c" ] } ], "mendeley" : { "formattedCitation" : "(Norris 2014)", "plainTextFormattedCitation" : "(Norris 2014)", "previouslyFormattedCitation" : "(Norris 2014)" }, "properties" : {  }, "schema" : "https://github.com/citation-style-language/schema/raw/master/csl-citation.json" }</w:instrText>
      </w:r>
      <w:r w:rsidR="005B4592">
        <w:fldChar w:fldCharType="separate"/>
      </w:r>
      <w:r w:rsidR="005B4592" w:rsidRPr="005B4592">
        <w:rPr>
          <w:noProof/>
        </w:rPr>
        <w:t>(Norris 2014)</w:t>
      </w:r>
      <w:r w:rsidR="005B4592">
        <w:fldChar w:fldCharType="end"/>
      </w:r>
      <w:r w:rsidR="005B4592">
        <w:t xml:space="preserve">. </w:t>
      </w:r>
    </w:p>
    <w:p w14:paraId="27831E7A" w14:textId="401A72F2" w:rsidR="002766F2" w:rsidRDefault="00AD2904" w:rsidP="005B4592">
      <w:pPr>
        <w:spacing w:after="0" w:line="240" w:lineRule="auto"/>
        <w:ind w:firstLine="720"/>
        <w:jc w:val="both"/>
      </w:pPr>
      <w:r>
        <w:t xml:space="preserve">The Bio12 variable is by far the most important factor in this model. It is responsible for </w:t>
      </w:r>
      <w:r w:rsidR="00515379">
        <w:t>97.6</w:t>
      </w:r>
      <w:r>
        <w:t>% of the model. Next is Bio14 with</w:t>
      </w:r>
      <w:r w:rsidR="00494FCC">
        <w:t xml:space="preserve"> </w:t>
      </w:r>
      <w:r w:rsidR="00515379">
        <w:t>2.4</w:t>
      </w:r>
      <w:r>
        <w:t>%</w:t>
      </w:r>
      <w:r w:rsidR="00515379">
        <w:t>.</w:t>
      </w:r>
      <w:r>
        <w:t xml:space="preserve"> </w:t>
      </w:r>
      <w:r w:rsidR="00515379">
        <w:t xml:space="preserve">Bio2, </w:t>
      </w:r>
      <w:r>
        <w:t xml:space="preserve">Bio5 and Bio6 show </w:t>
      </w:r>
      <w:r w:rsidR="00515379">
        <w:t>no</w:t>
      </w:r>
      <w:r>
        <w:t xml:space="preserve"> contribution</w:t>
      </w:r>
      <w:r w:rsidR="00515379">
        <w:t>s</w:t>
      </w:r>
      <w:r>
        <w:t xml:space="preserve"> to the model (</w:t>
      </w:r>
      <w:r>
        <w:fldChar w:fldCharType="begin"/>
      </w:r>
      <w:r>
        <w:instrText xml:space="preserve"> REF _Ref500685709 \h </w:instrText>
      </w:r>
      <w:r>
        <w:fldChar w:fldCharType="separate"/>
      </w:r>
      <w:r>
        <w:t xml:space="preserve">Figure </w:t>
      </w:r>
      <w:r>
        <w:rPr>
          <w:noProof/>
        </w:rPr>
        <w:t>3</w:t>
      </w:r>
      <w:r>
        <w:fldChar w:fldCharType="end"/>
      </w:r>
      <w:r>
        <w:t>C)</w:t>
      </w:r>
      <w:r w:rsidR="00494FCC">
        <w:t>. W</w:t>
      </w:r>
      <w:r w:rsidR="005A578D">
        <w:t xml:space="preserve">e can conclude that </w:t>
      </w:r>
      <w:r w:rsidR="00DA508D">
        <w:t>Precipitation</w:t>
      </w:r>
      <w:r w:rsidR="005A578D">
        <w:t xml:space="preserve"> (Bio12) is the most important factor in this model in predicting suitable conditions</w:t>
      </w:r>
      <w:r w:rsidR="00515379">
        <w:t xml:space="preserve"> and precipitation factors cover the entire model</w:t>
      </w:r>
      <w:r w:rsidR="005A578D">
        <w:t>.</w:t>
      </w:r>
      <w:r w:rsidR="006B0A9B">
        <w:t xml:space="preserve"> </w:t>
      </w:r>
    </w:p>
    <w:p w14:paraId="282EB626" w14:textId="5D42FAB8" w:rsidR="00AD2904" w:rsidRPr="009E55DA" w:rsidRDefault="006B0A9B" w:rsidP="005B4592">
      <w:pPr>
        <w:spacing w:after="0" w:line="240" w:lineRule="auto"/>
        <w:ind w:firstLine="720"/>
        <w:jc w:val="both"/>
      </w:pPr>
      <w:r>
        <w:t>Also interesting is that Bio12 clearly has an optimum</w:t>
      </w:r>
      <w:r w:rsidR="003F1016">
        <w:t xml:space="preserve"> for its impact on the suitability</w:t>
      </w:r>
      <w:r>
        <w:t xml:space="preserve"> (</w:t>
      </w:r>
      <w:r w:rsidRPr="002D03EB">
        <w:fldChar w:fldCharType="begin"/>
      </w:r>
      <w:r w:rsidRPr="002D03EB">
        <w:instrText xml:space="preserve"> REF _Ref500685709 \h </w:instrText>
      </w:r>
      <w:r>
        <w:instrText xml:space="preserve"> \* MERGEFORMAT </w:instrText>
      </w:r>
      <w:r w:rsidRPr="002D03EB">
        <w:fldChar w:fldCharType="separate"/>
      </w:r>
      <w:r w:rsidRPr="006B0A9B">
        <w:t>Figure 3</w:t>
      </w:r>
      <w:r w:rsidRPr="002D03EB">
        <w:fldChar w:fldCharType="end"/>
      </w:r>
      <w:r>
        <w:t xml:space="preserve">E), so there should be </w:t>
      </w:r>
      <w:r w:rsidR="003F1016">
        <w:t xml:space="preserve">some </w:t>
      </w:r>
      <w:r>
        <w:t>precipitation, just enough, but not too much.</w:t>
      </w:r>
      <w:r w:rsidR="00824B4B">
        <w:t xml:space="preserve"> </w:t>
      </w:r>
      <w:r w:rsidR="003F1016">
        <w:t xml:space="preserve">This </w:t>
      </w:r>
      <w:r w:rsidR="00BA78D4">
        <w:t xml:space="preserve">is also found as a requirement for </w:t>
      </w:r>
      <w:r w:rsidR="00BA78D4">
        <w:rPr>
          <w:i/>
        </w:rPr>
        <w:t xml:space="preserve">P. dactylifera. </w:t>
      </w:r>
      <w:r w:rsidR="00824B4B">
        <w:t xml:space="preserve">There is a small optimum for Bio14, but as this is </w:t>
      </w:r>
      <w:r w:rsidR="0018735B">
        <w:t xml:space="preserve">variable is not really contributing that much, it is not that important. </w:t>
      </w:r>
    </w:p>
    <w:p w14:paraId="77078694" w14:textId="77777777" w:rsidR="00E95E2A" w:rsidRDefault="0093014C" w:rsidP="00E95E2A">
      <w:pPr>
        <w:pStyle w:val="Heading2"/>
      </w:pPr>
      <w:bookmarkStart w:id="10" w:name="_yaqbykhsvwwo" w:colFirst="0" w:colLast="0"/>
      <w:bookmarkStart w:id="11" w:name="_Ref500690048"/>
      <w:bookmarkEnd w:id="10"/>
      <w:r>
        <w:t>Response to Future Scenario</w:t>
      </w:r>
      <w:bookmarkEnd w:id="11"/>
    </w:p>
    <w:p w14:paraId="09EBD1FF" w14:textId="64D257FF" w:rsidR="0093014C" w:rsidRDefault="001B63CE" w:rsidP="00B060D9">
      <w:pPr>
        <w:spacing w:after="0" w:line="240" w:lineRule="auto"/>
        <w:jc w:val="both"/>
      </w:pPr>
      <w:r>
        <w:t xml:space="preserve">With the chosen future climate projection, </w:t>
      </w:r>
      <w:r>
        <w:rPr>
          <w:i/>
        </w:rPr>
        <w:t>P. dactylifera</w:t>
      </w:r>
      <w:r>
        <w:t xml:space="preserve"> will lose suitable habitat around lots of dessert regions, especially in North Africa and the Australian desserts. But, it will also gain suitable habitat in different places,</w:t>
      </w:r>
      <w:r w:rsidR="005A67B3">
        <w:t xml:space="preserve"> like in </w:t>
      </w:r>
      <w:r w:rsidR="00D64287">
        <w:t>Central</w:t>
      </w:r>
      <w:r w:rsidR="005A67B3">
        <w:t xml:space="preserve"> Africa</w:t>
      </w:r>
      <w:r w:rsidR="00D64287">
        <w:t>,</w:t>
      </w:r>
      <w:r>
        <w:t xml:space="preserve"> as can be seen in </w:t>
      </w:r>
      <w:r w:rsidR="00AD2904">
        <w:fldChar w:fldCharType="begin"/>
      </w:r>
      <w:r w:rsidR="00AD2904">
        <w:instrText xml:space="preserve"> REF _Ref500685709 \h </w:instrText>
      </w:r>
      <w:r w:rsidR="00E95E2A">
        <w:instrText xml:space="preserve"> \* MERGEFORMAT </w:instrText>
      </w:r>
      <w:r w:rsidR="00AD2904">
        <w:fldChar w:fldCharType="separate"/>
      </w:r>
      <w:r w:rsidR="00AD2904">
        <w:t xml:space="preserve">Figure </w:t>
      </w:r>
      <w:r w:rsidR="00AD2904">
        <w:rPr>
          <w:noProof/>
        </w:rPr>
        <w:t>3</w:t>
      </w:r>
      <w:r w:rsidR="00AD2904">
        <w:fldChar w:fldCharType="end"/>
      </w:r>
      <w:r w:rsidR="00AD2904">
        <w:t>F</w:t>
      </w:r>
      <w:r w:rsidR="00CA0678">
        <w:t xml:space="preserve">. </w:t>
      </w:r>
      <w:r w:rsidR="00E95E2A">
        <w:t>It also gains lots of suitable habitat in the Middle East and in some in</w:t>
      </w:r>
      <w:r w:rsidR="009A4471">
        <w:t xml:space="preserve"> Australia, especially in North-</w:t>
      </w:r>
      <w:r w:rsidR="00E95E2A">
        <w:t>West Australia.</w:t>
      </w:r>
      <w:r w:rsidR="005C5CD7">
        <w:t xml:space="preserve"> It can be seen that most of the changes occur near deserts and mountains, probably on the border of steppe like </w:t>
      </w:r>
      <w:r w:rsidR="002D03EB">
        <w:t xml:space="preserve">lands </w:t>
      </w:r>
      <w:r w:rsidR="005C5CD7">
        <w:t>/ grass lands.</w:t>
      </w:r>
    </w:p>
    <w:p w14:paraId="4EEF3B9A" w14:textId="3A4A983D" w:rsidR="002A6EC5" w:rsidRDefault="0093014C" w:rsidP="00DA508D">
      <w:pPr>
        <w:pStyle w:val="Heading2"/>
      </w:pPr>
      <w:bookmarkStart w:id="12" w:name="_3ai657chcam0" w:colFirst="0" w:colLast="0"/>
      <w:bookmarkEnd w:id="12"/>
      <w:r>
        <w:t>Biological interpretation</w:t>
      </w:r>
    </w:p>
    <w:p w14:paraId="1719A800" w14:textId="1C4FDF38" w:rsidR="00E95E2A" w:rsidRDefault="005C5CD7" w:rsidP="00B060D9">
      <w:pPr>
        <w:spacing w:after="0" w:line="240" w:lineRule="auto"/>
        <w:jc w:val="both"/>
      </w:pPr>
      <w:r>
        <w:t xml:space="preserve">The model is not outstanding, but it does a fairly good job. It could </w:t>
      </w:r>
      <w:r w:rsidR="00F1279B">
        <w:t xml:space="preserve">probably </w:t>
      </w:r>
      <w:r>
        <w:t xml:space="preserve">be improved by choosing different climatic variables. Other climatic variables, that may not be that logic for </w:t>
      </w:r>
      <w:r w:rsidRPr="005C5CD7">
        <w:rPr>
          <w:i/>
        </w:rPr>
        <w:t>P. dactylifera</w:t>
      </w:r>
      <w:r>
        <w:t xml:space="preserve"> habitat may contribute to a better model.</w:t>
      </w:r>
      <w:r w:rsidR="002D03EB">
        <w:t xml:space="preserve"> As there mostly one variable responsible </w:t>
      </w:r>
      <w:r w:rsidR="00F1279B">
        <w:t xml:space="preserve">(Bio12 for </w:t>
      </w:r>
      <w:r w:rsidR="00515379">
        <w:t>97.6</w:t>
      </w:r>
      <w:r w:rsidR="00F1279B">
        <w:t xml:space="preserve">%) </w:t>
      </w:r>
      <w:r w:rsidR="002D03EB">
        <w:t xml:space="preserve">for the model, it would be wise to try to include others, and leave out Bio5 and Bio6, which actually are not important at all. </w:t>
      </w:r>
      <w:r w:rsidR="00F1279B">
        <w:t>And even</w:t>
      </w:r>
      <w:r w:rsidR="00F1279B">
        <w:t xml:space="preserve"> now,</w:t>
      </w:r>
      <w:r w:rsidR="00F1279B">
        <w:t xml:space="preserve"> with this super important variable (in this model) the AUC va</w:t>
      </w:r>
      <w:r w:rsidR="00F1279B">
        <w:t>lue is not that</w:t>
      </w:r>
      <w:r w:rsidR="00F1279B">
        <w:t xml:space="preserve"> good. </w:t>
      </w:r>
      <w:r w:rsidR="006B0A9B">
        <w:t xml:space="preserve">The next model should include </w:t>
      </w:r>
      <w:r w:rsidR="00F1279B">
        <w:t>one more on temperature information</w:t>
      </w:r>
      <w:r w:rsidR="006B0A9B">
        <w:t xml:space="preserve">, as </w:t>
      </w:r>
      <w:r w:rsidR="00A10134">
        <w:t xml:space="preserve">the model is now only explained by </w:t>
      </w:r>
      <w:r w:rsidR="006B0A9B">
        <w:t>precipitation (99.6%) (</w:t>
      </w:r>
      <w:r w:rsidR="006B0A9B" w:rsidRPr="002D03EB">
        <w:fldChar w:fldCharType="begin"/>
      </w:r>
      <w:r w:rsidR="006B0A9B" w:rsidRPr="002D03EB">
        <w:instrText xml:space="preserve"> REF _Ref500685709 \h </w:instrText>
      </w:r>
      <w:r w:rsidR="006B0A9B">
        <w:instrText xml:space="preserve"> \* MERGEFORMAT </w:instrText>
      </w:r>
      <w:r w:rsidR="006B0A9B" w:rsidRPr="002D03EB">
        <w:fldChar w:fldCharType="separate"/>
      </w:r>
      <w:r w:rsidR="006B0A9B" w:rsidRPr="006B0A9B">
        <w:t>Figure 3</w:t>
      </w:r>
      <w:r w:rsidR="006B0A9B" w:rsidRPr="002D03EB">
        <w:fldChar w:fldCharType="end"/>
      </w:r>
      <w:r w:rsidR="006B0A9B">
        <w:t>C)</w:t>
      </w:r>
      <w:r w:rsidR="002766F2">
        <w:t>.</w:t>
      </w:r>
      <w:r w:rsidR="00F1279B">
        <w:t xml:space="preserve"> </w:t>
      </w:r>
    </w:p>
    <w:p w14:paraId="2D1BF815" w14:textId="09EF1423" w:rsidR="00824B4B" w:rsidRPr="005935EF" w:rsidRDefault="00824B4B" w:rsidP="009851BD">
      <w:pPr>
        <w:spacing w:after="0" w:line="240" w:lineRule="auto"/>
        <w:ind w:firstLine="720"/>
        <w:jc w:val="both"/>
        <w:rPr>
          <w:color w:val="FF0000"/>
        </w:rPr>
      </w:pPr>
      <w:r>
        <w:t xml:space="preserve">It can be seen that most of the changes occur near deserts and mountains, probably on the border of steppe like lands / grass lands. The </w:t>
      </w:r>
      <w:r w:rsidR="0069544E">
        <w:t xml:space="preserve">world-wide </w:t>
      </w:r>
      <w:r>
        <w:t>distribution for the crop</w:t>
      </w:r>
      <w:r w:rsidR="0069544E">
        <w:t xml:space="preserve"> will not change that much according to this model. </w:t>
      </w:r>
      <w:r w:rsidR="004F130A">
        <w:t>The gained suitable habitat is in almost all cases adjacent to remained suitable habitat, the same for lost suitable habitat. The only big addition in gained suitable habitat can be viewed in North West Australia.</w:t>
      </w:r>
    </w:p>
    <w:p w14:paraId="05E5DFD5" w14:textId="627A56F2" w:rsidR="002766F2" w:rsidRDefault="002766F2" w:rsidP="00824B4B">
      <w:pPr>
        <w:spacing w:after="0" w:line="240" w:lineRule="auto"/>
        <w:ind w:firstLine="720"/>
        <w:jc w:val="both"/>
      </w:pPr>
      <w:r>
        <w:t xml:space="preserve">For </w:t>
      </w:r>
      <w:r w:rsidR="00FC65AC">
        <w:t>now,</w:t>
      </w:r>
      <w:r>
        <w:t xml:space="preserve"> t</w:t>
      </w:r>
      <w:r w:rsidR="00FC65AC">
        <w:t>his model is only interesting, when</w:t>
      </w:r>
      <w:r>
        <w:t xml:space="preserve"> trying to find the right amount of precipitation for this crop. The downside is that there are many cultivars and it can be expected that there is variation in the amount of precipitation. </w:t>
      </w:r>
      <w:r w:rsidR="0018735B">
        <w:t>At the moment,</w:t>
      </w:r>
      <w:r>
        <w:t xml:space="preserve"> it is not possible to incorporate this</w:t>
      </w:r>
      <w:r w:rsidR="00406956">
        <w:t xml:space="preserve">, as there could only be 11 cultivars found on GBIF.org. </w:t>
      </w:r>
      <w:r w:rsidR="00347A58">
        <w:t>Outside this view</w:t>
      </w:r>
      <w:r w:rsidR="0018735B">
        <w:t>, the model is not very useful at all.</w:t>
      </w:r>
    </w:p>
    <w:p w14:paraId="3CBE3DEC" w14:textId="0B8F6A3F" w:rsidR="002D03EB" w:rsidRPr="002D03EB" w:rsidRDefault="009851BD" w:rsidP="00B060D9">
      <w:pPr>
        <w:spacing w:after="0" w:line="240" w:lineRule="auto"/>
        <w:ind w:firstLine="720"/>
        <w:jc w:val="both"/>
      </w:pPr>
      <w:r>
        <w:t>Interesting</w:t>
      </w:r>
      <w:r w:rsidR="002D03EB">
        <w:t xml:space="preserve"> is that there are some </w:t>
      </w:r>
      <w:r w:rsidR="00406956">
        <w:t>occurrences</w:t>
      </w:r>
      <w:r w:rsidR="002D03EB">
        <w:t xml:space="preserve"> of </w:t>
      </w:r>
      <w:r w:rsidR="002D03EB">
        <w:rPr>
          <w:i/>
        </w:rPr>
        <w:t>P. dactylifera</w:t>
      </w:r>
      <w:r w:rsidR="002D03EB">
        <w:t xml:space="preserve"> in non-suitable habitat (</w:t>
      </w:r>
      <w:r w:rsidR="002D03EB" w:rsidRPr="002D03EB">
        <w:fldChar w:fldCharType="begin"/>
      </w:r>
      <w:r w:rsidR="002D03EB" w:rsidRPr="002D03EB">
        <w:instrText xml:space="preserve"> REF _Ref500685709 \h </w:instrText>
      </w:r>
      <w:r w:rsidR="002D03EB">
        <w:instrText xml:space="preserve"> \* MERGEFORMAT </w:instrText>
      </w:r>
      <w:r w:rsidR="002D03EB" w:rsidRPr="002D03EB">
        <w:fldChar w:fldCharType="separate"/>
      </w:r>
      <w:r w:rsidR="002D03EB" w:rsidRPr="002D03EB">
        <w:t>Figure 3</w:t>
      </w:r>
      <w:r w:rsidR="002D03EB" w:rsidRPr="002D03EB">
        <w:fldChar w:fldCharType="end"/>
      </w:r>
      <w:r w:rsidR="006B0A9B">
        <w:t>F</w:t>
      </w:r>
      <w:r w:rsidR="002D03EB">
        <w:t xml:space="preserve">). </w:t>
      </w:r>
      <w:r w:rsidR="00824B4B">
        <w:t>A quick search</w:t>
      </w:r>
      <w:r w:rsidR="0069544E">
        <w:t>, at</w:t>
      </w:r>
      <w:r w:rsidR="006B0A9B">
        <w:t xml:space="preserve"> for example the dots in grey area in North America and the </w:t>
      </w:r>
      <w:r w:rsidR="00486D60">
        <w:t>Caribbean on</w:t>
      </w:r>
      <w:r w:rsidR="00824B4B">
        <w:t xml:space="preserve"> </w:t>
      </w:r>
      <w:r w:rsidR="006B0A9B">
        <w:t>GBIF</w:t>
      </w:r>
      <w:r w:rsidR="00824B4B">
        <w:t>,</w:t>
      </w:r>
      <w:r w:rsidR="006B0A9B">
        <w:t xml:space="preserve"> showed that these records are from preserved specimens and stored in </w:t>
      </w:r>
      <w:r w:rsidR="00406956">
        <w:t>a museum</w:t>
      </w:r>
      <w:r w:rsidR="006B0A9B">
        <w:t xml:space="preserve"> or in botanical gardens. These specimens should be left out in the next model.</w:t>
      </w:r>
    </w:p>
    <w:p w14:paraId="46B518CA" w14:textId="77777777" w:rsidR="00823D37" w:rsidRDefault="00823D37" w:rsidP="0069544E">
      <w:pPr>
        <w:pStyle w:val="Heading2"/>
        <w:spacing w:line="240" w:lineRule="auto"/>
      </w:pPr>
      <w:r>
        <w:t>References</w:t>
      </w:r>
    </w:p>
    <w:p w14:paraId="1DF1B217" w14:textId="4F9FB710" w:rsidR="001C2E07" w:rsidRPr="001C2E07" w:rsidRDefault="00823D37" w:rsidP="001C2E07">
      <w:pPr>
        <w:widowControl w:val="0"/>
        <w:autoSpaceDE w:val="0"/>
        <w:autoSpaceDN w:val="0"/>
        <w:adjustRightInd w:val="0"/>
        <w:spacing w:after="0" w:line="240" w:lineRule="auto"/>
        <w:ind w:left="480" w:hanging="480"/>
        <w:rPr>
          <w:rFonts w:ascii="Calibri" w:eastAsia="Times New Roman" w:hAnsi="Calibri" w:cs="Times New Roman"/>
          <w:noProof/>
          <w:sz w:val="16"/>
        </w:rPr>
      </w:pPr>
      <w:r w:rsidRPr="006A137D">
        <w:rPr>
          <w:sz w:val="16"/>
        </w:rPr>
        <w:fldChar w:fldCharType="begin" w:fldLock="1"/>
      </w:r>
      <w:r w:rsidRPr="006A137D">
        <w:rPr>
          <w:sz w:val="16"/>
        </w:rPr>
        <w:instrText xml:space="preserve">ADDIN Mendeley Bibliography CSL_BIBLIOGRAPHY </w:instrText>
      </w:r>
      <w:r w:rsidRPr="006A137D">
        <w:rPr>
          <w:sz w:val="16"/>
        </w:rPr>
        <w:fldChar w:fldCharType="separate"/>
      </w:r>
      <w:r w:rsidR="001C2E07" w:rsidRPr="001C2E07">
        <w:rPr>
          <w:rFonts w:ascii="Calibri" w:eastAsia="Times New Roman" w:hAnsi="Calibri" w:cs="Times New Roman"/>
          <w:noProof/>
          <w:sz w:val="16"/>
        </w:rPr>
        <w:t xml:space="preserve">Chao, Chih Cheng T, and Robert R. Krueger. 2007. “The Date Palm (Phoenix Dactylifera L.): Overview of Biology, Uses, and Cultivation.” </w:t>
      </w:r>
      <w:r w:rsidR="001C2E07" w:rsidRPr="001C2E07">
        <w:rPr>
          <w:rFonts w:ascii="Calibri" w:eastAsia="Times New Roman" w:hAnsi="Calibri" w:cs="Times New Roman"/>
          <w:i/>
          <w:iCs/>
          <w:noProof/>
          <w:sz w:val="16"/>
        </w:rPr>
        <w:t>HortScience</w:t>
      </w:r>
      <w:r w:rsidR="001C2E07" w:rsidRPr="001C2E07">
        <w:rPr>
          <w:rFonts w:ascii="Calibri" w:eastAsia="Times New Roman" w:hAnsi="Calibri" w:cs="Times New Roman"/>
          <w:noProof/>
          <w:sz w:val="16"/>
        </w:rPr>
        <w:t xml:space="preserve"> 42 (5): 1077–82.</w:t>
      </w:r>
    </w:p>
    <w:p w14:paraId="5C49D66C" w14:textId="77777777" w:rsidR="001C2E07" w:rsidRPr="001C2E07" w:rsidRDefault="001C2E07" w:rsidP="001C2E07">
      <w:pPr>
        <w:widowControl w:val="0"/>
        <w:autoSpaceDE w:val="0"/>
        <w:autoSpaceDN w:val="0"/>
        <w:adjustRightInd w:val="0"/>
        <w:spacing w:after="0" w:line="240" w:lineRule="auto"/>
        <w:ind w:left="480" w:hanging="480"/>
        <w:rPr>
          <w:rFonts w:ascii="Calibri" w:eastAsia="Times New Roman" w:hAnsi="Calibri" w:cs="Times New Roman"/>
          <w:noProof/>
          <w:sz w:val="16"/>
        </w:rPr>
      </w:pPr>
      <w:r w:rsidRPr="001C2E07">
        <w:rPr>
          <w:rFonts w:ascii="Calibri" w:eastAsia="Times New Roman" w:hAnsi="Calibri" w:cs="Times New Roman"/>
          <w:noProof/>
          <w:sz w:val="16"/>
        </w:rPr>
        <w:t xml:space="preserve">Naeem, A., A.A. Khan, H.M.N. Cheema, I.A. Khan, and A. Buerkert. 2014. “DNA Barcoding for Species Identification in the Palmae Family.” </w:t>
      </w:r>
      <w:r w:rsidRPr="001C2E07">
        <w:rPr>
          <w:rFonts w:ascii="Calibri" w:eastAsia="Times New Roman" w:hAnsi="Calibri" w:cs="Times New Roman"/>
          <w:i/>
          <w:iCs/>
          <w:noProof/>
          <w:sz w:val="16"/>
        </w:rPr>
        <w:t>Genetics and Molecular Research</w:t>
      </w:r>
      <w:r w:rsidRPr="001C2E07">
        <w:rPr>
          <w:rFonts w:ascii="Calibri" w:eastAsia="Times New Roman" w:hAnsi="Calibri" w:cs="Times New Roman"/>
          <w:noProof/>
          <w:sz w:val="16"/>
        </w:rPr>
        <w:t xml:space="preserve"> 13 (4): 10341–48. doi:10.4238/2014.December.4.29.</w:t>
      </w:r>
    </w:p>
    <w:p w14:paraId="17B3E4AC" w14:textId="77777777" w:rsidR="001C2E07" w:rsidRPr="001C2E07" w:rsidRDefault="001C2E07" w:rsidP="001C2E07">
      <w:pPr>
        <w:widowControl w:val="0"/>
        <w:autoSpaceDE w:val="0"/>
        <w:autoSpaceDN w:val="0"/>
        <w:adjustRightInd w:val="0"/>
        <w:spacing w:after="0" w:line="240" w:lineRule="auto"/>
        <w:ind w:left="480" w:hanging="480"/>
        <w:rPr>
          <w:rFonts w:ascii="Calibri" w:eastAsia="Times New Roman" w:hAnsi="Calibri" w:cs="Times New Roman"/>
          <w:noProof/>
          <w:sz w:val="16"/>
        </w:rPr>
      </w:pPr>
      <w:r w:rsidRPr="001C2E07">
        <w:rPr>
          <w:rFonts w:ascii="Calibri" w:eastAsia="Times New Roman" w:hAnsi="Calibri" w:cs="Times New Roman"/>
          <w:noProof/>
          <w:sz w:val="16"/>
        </w:rPr>
        <w:t xml:space="preserve">Norris, Darren. 2014. “Model Thresholds Are More Important than Presence Location Type: Understanding the Distribution of Lowland Tapir ( Tapirus Terrestris ) in a Continuous Atlantic Forest of Southeast Brazil.” </w:t>
      </w:r>
      <w:r w:rsidRPr="001C2E07">
        <w:rPr>
          <w:rFonts w:ascii="Calibri" w:eastAsia="Times New Roman" w:hAnsi="Calibri" w:cs="Times New Roman"/>
          <w:i/>
          <w:iCs/>
          <w:noProof/>
          <w:sz w:val="16"/>
        </w:rPr>
        <w:t>Tropical Conservation Science</w:t>
      </w:r>
      <w:r w:rsidRPr="001C2E07">
        <w:rPr>
          <w:rFonts w:ascii="Calibri" w:eastAsia="Times New Roman" w:hAnsi="Calibri" w:cs="Times New Roman"/>
          <w:noProof/>
          <w:sz w:val="16"/>
        </w:rPr>
        <w:t xml:space="preserve"> 7 (3): 529–47. doi:10.1177/194008291400700311.</w:t>
      </w:r>
    </w:p>
    <w:p w14:paraId="6B58627D" w14:textId="77777777" w:rsidR="001C2E07" w:rsidRPr="001C2E07" w:rsidRDefault="001C2E07" w:rsidP="001C2E07">
      <w:pPr>
        <w:widowControl w:val="0"/>
        <w:autoSpaceDE w:val="0"/>
        <w:autoSpaceDN w:val="0"/>
        <w:adjustRightInd w:val="0"/>
        <w:spacing w:after="0" w:line="240" w:lineRule="auto"/>
        <w:ind w:left="480" w:hanging="480"/>
        <w:rPr>
          <w:rFonts w:ascii="Calibri" w:eastAsia="Times New Roman" w:hAnsi="Calibri" w:cs="Times New Roman"/>
          <w:noProof/>
          <w:sz w:val="16"/>
        </w:rPr>
      </w:pPr>
      <w:r w:rsidRPr="001C2E07">
        <w:rPr>
          <w:rFonts w:ascii="Calibri" w:eastAsia="Times New Roman" w:hAnsi="Calibri" w:cs="Times New Roman"/>
          <w:noProof/>
          <w:sz w:val="16"/>
        </w:rPr>
        <w:t>Phillips, Steven J., Miroslav Dudík, and Robert E. Schapire. 2017. “Maxent Software for Modeling Species Niches and Distributions (Version 3.4.1).” Accessed December 8. http://biodiversityinformatics.amnh.org/open_source/maxent/.</w:t>
      </w:r>
    </w:p>
    <w:p w14:paraId="38C7449B" w14:textId="77777777" w:rsidR="001C2E07" w:rsidRPr="001C2E07" w:rsidRDefault="001C2E07" w:rsidP="001C2E07">
      <w:pPr>
        <w:widowControl w:val="0"/>
        <w:autoSpaceDE w:val="0"/>
        <w:autoSpaceDN w:val="0"/>
        <w:adjustRightInd w:val="0"/>
        <w:spacing w:after="0" w:line="240" w:lineRule="auto"/>
        <w:ind w:left="480" w:hanging="480"/>
        <w:rPr>
          <w:rFonts w:ascii="Calibri" w:hAnsi="Calibri"/>
          <w:noProof/>
          <w:sz w:val="16"/>
        </w:rPr>
      </w:pPr>
      <w:r w:rsidRPr="001C2E07">
        <w:rPr>
          <w:rFonts w:ascii="Calibri" w:eastAsia="Times New Roman" w:hAnsi="Calibri" w:cs="Times New Roman"/>
          <w:noProof/>
          <w:sz w:val="16"/>
        </w:rPr>
        <w:t xml:space="preserve">Yackulic, Charles B., Richard Chandler, Elise F. Zipkin, J. Andrew Royle, James D. Nichols, Evan H. Campbell Grant, and Sophie Veran. 2013. “Presence-Only Modelling Using MAXENT: When Can We Trust the Inferences?” </w:t>
      </w:r>
      <w:r w:rsidRPr="001C2E07">
        <w:rPr>
          <w:rFonts w:ascii="Calibri" w:eastAsia="Times New Roman" w:hAnsi="Calibri" w:cs="Times New Roman"/>
          <w:i/>
          <w:iCs/>
          <w:noProof/>
          <w:sz w:val="16"/>
        </w:rPr>
        <w:t>Methods in Ecology and Evolution</w:t>
      </w:r>
      <w:r w:rsidRPr="001C2E07">
        <w:rPr>
          <w:rFonts w:ascii="Calibri" w:eastAsia="Times New Roman" w:hAnsi="Calibri" w:cs="Times New Roman"/>
          <w:noProof/>
          <w:sz w:val="16"/>
        </w:rPr>
        <w:t xml:space="preserve"> 4 (3): 236–43. doi:10.1111/2041-210x.12004.</w:t>
      </w:r>
    </w:p>
    <w:p w14:paraId="6FFC265C" w14:textId="6D993F94" w:rsidR="00B34C0D" w:rsidRPr="00BA78D4" w:rsidRDefault="00823D37" w:rsidP="00BA78D4">
      <w:pPr>
        <w:widowControl w:val="0"/>
        <w:autoSpaceDE w:val="0"/>
        <w:autoSpaceDN w:val="0"/>
        <w:adjustRightInd w:val="0"/>
        <w:spacing w:after="0" w:line="240" w:lineRule="auto"/>
        <w:ind w:left="480" w:hanging="480"/>
        <w:rPr>
          <w:rFonts w:ascii="Calibri" w:hAnsi="Calibri"/>
          <w:noProof/>
          <w:sz w:val="16"/>
        </w:rPr>
      </w:pPr>
      <w:r w:rsidRPr="006A137D">
        <w:rPr>
          <w:sz w:val="16"/>
        </w:rPr>
        <w:fldChar w:fldCharType="end"/>
      </w:r>
      <w:bookmarkStart w:id="13" w:name="_GoBack"/>
      <w:bookmarkEnd w:id="13"/>
    </w:p>
    <w:sectPr w:rsidR="00B34C0D" w:rsidRPr="00BA78D4" w:rsidSect="00406956">
      <w:headerReference w:type="default" r:id="rId26"/>
      <w:footerReference w:type="default" r:id="rId27"/>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255868" w14:textId="77777777" w:rsidR="009839DD" w:rsidRDefault="009839DD" w:rsidP="006E02FD">
      <w:r>
        <w:separator/>
      </w:r>
    </w:p>
  </w:endnote>
  <w:endnote w:type="continuationSeparator" w:id="0">
    <w:p w14:paraId="31861DC6" w14:textId="77777777" w:rsidR="009839DD" w:rsidRDefault="009839DD" w:rsidP="006E02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48C19" w14:textId="5A2974BA" w:rsidR="00824B4B" w:rsidRDefault="00824B4B">
    <w:pPr>
      <w:pStyle w:val="Footer"/>
      <w:jc w:val="center"/>
      <w:rPr>
        <w:color w:val="4472C4" w:themeColor="accent1"/>
      </w:rPr>
    </w:pPr>
    <w:r>
      <w:tab/>
    </w:r>
    <w:r>
      <w:tab/>
    </w: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BA78D4">
      <w:rPr>
        <w:noProof/>
        <w:color w:val="4472C4" w:themeColor="accent1"/>
      </w:rPr>
      <w:t>3</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BA78D4">
      <w:rPr>
        <w:noProof/>
        <w:color w:val="4472C4" w:themeColor="accent1"/>
      </w:rPr>
      <w:t>3</w:t>
    </w:r>
    <w:r>
      <w:rPr>
        <w:color w:val="4472C4" w:themeColor="accent1"/>
      </w:rPr>
      <w:fldChar w:fldCharType="end"/>
    </w:r>
  </w:p>
  <w:p w14:paraId="188F9511" w14:textId="77777777" w:rsidR="00824B4B" w:rsidRDefault="00824B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E2F3A8" w14:textId="77777777" w:rsidR="009839DD" w:rsidRDefault="009839DD" w:rsidP="006E02FD">
      <w:r>
        <w:separator/>
      </w:r>
    </w:p>
  </w:footnote>
  <w:footnote w:type="continuationSeparator" w:id="0">
    <w:p w14:paraId="1F5BC7AE" w14:textId="77777777" w:rsidR="009839DD" w:rsidRDefault="009839DD" w:rsidP="006E02F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E200E4" w14:textId="79CC1E48" w:rsidR="00824B4B" w:rsidRPr="00E75C8E" w:rsidRDefault="009839DD" w:rsidP="006E02FD">
    <w:pPr>
      <w:pStyle w:val="Header"/>
      <w:rPr>
        <w:color w:val="4472C4" w:themeColor="accent1"/>
        <w:sz w:val="20"/>
        <w:lang w:val="nl-NL"/>
      </w:rPr>
    </w:pPr>
    <w:sdt>
      <w:sdtPr>
        <w:rPr>
          <w:color w:val="4472C4" w:themeColor="accent1"/>
          <w:sz w:val="20"/>
          <w:szCs w:val="20"/>
          <w:lang w:val="nl-NL"/>
        </w:rPr>
        <w:alias w:val="Author"/>
        <w:tag w:val=""/>
        <w:id w:val="-952397527"/>
        <w:placeholder>
          <w:docPart w:val="A5BDA6C7D095FD4DAECB6FCE2A43936E"/>
        </w:placeholder>
        <w:dataBinding w:prefixMappings="xmlns:ns0='http://purl.org/dc/elements/1.1/' xmlns:ns1='http://schemas.openxmlformats.org/package/2006/metadata/core-properties' " w:xpath="/ns1:coreProperties[1]/ns0:creator[1]" w:storeItemID="{6C3C8BC8-F283-45AE-878A-BAB7291924A1}"/>
        <w:text/>
      </w:sdtPr>
      <w:sdtEndPr/>
      <w:sdtContent>
        <w:r w:rsidR="00824B4B" w:rsidRPr="00E75C8E">
          <w:rPr>
            <w:color w:val="4472C4" w:themeColor="accent1"/>
            <w:sz w:val="20"/>
            <w:szCs w:val="20"/>
            <w:lang w:val="nl-NL"/>
          </w:rPr>
          <w:t>Marijn J. A. Boer</w:t>
        </w:r>
      </w:sdtContent>
    </w:sdt>
    <w:r w:rsidR="00824B4B">
      <w:rPr>
        <w:color w:val="4472C4" w:themeColor="accent1"/>
        <w:sz w:val="20"/>
        <w:szCs w:val="20"/>
        <w:lang w:val="nl-NL"/>
      </w:rPr>
      <w:t xml:space="preserve"> – s1249908</w:t>
    </w:r>
    <w:r w:rsidR="00824B4B" w:rsidRPr="00E75C8E">
      <w:rPr>
        <w:color w:val="4472C4" w:themeColor="accent1"/>
        <w:sz w:val="20"/>
        <w:szCs w:val="20"/>
        <w:lang w:val="nl-NL"/>
      </w:rPr>
      <w:tab/>
    </w:r>
    <w:r w:rsidR="00824B4B" w:rsidRPr="00E75C8E">
      <w:rPr>
        <w:color w:val="4472C4" w:themeColor="accent1"/>
        <w:sz w:val="20"/>
        <w:szCs w:val="20"/>
        <w:lang w:val="nl-NL"/>
      </w:rPr>
      <w:tab/>
    </w:r>
    <w:r w:rsidR="005935EF">
      <w:rPr>
        <w:color w:val="4472C4" w:themeColor="accent1"/>
        <w:sz w:val="20"/>
        <w:szCs w:val="20"/>
        <w:lang w:val="nl-NL"/>
      </w:rPr>
      <w:fldChar w:fldCharType="begin"/>
    </w:r>
    <w:r w:rsidR="005935EF">
      <w:rPr>
        <w:color w:val="4472C4" w:themeColor="accent1"/>
        <w:sz w:val="20"/>
        <w:szCs w:val="20"/>
        <w:lang w:val="en-US"/>
      </w:rPr>
      <w:instrText xml:space="preserve"> DATE \@ "MMMM d, yyyy" </w:instrText>
    </w:r>
    <w:r w:rsidR="005935EF">
      <w:rPr>
        <w:color w:val="4472C4" w:themeColor="accent1"/>
        <w:sz w:val="20"/>
        <w:szCs w:val="20"/>
        <w:lang w:val="nl-NL"/>
      </w:rPr>
      <w:fldChar w:fldCharType="separate"/>
    </w:r>
    <w:r w:rsidR="00550DBC">
      <w:rPr>
        <w:noProof/>
        <w:color w:val="4472C4" w:themeColor="accent1"/>
        <w:sz w:val="20"/>
        <w:szCs w:val="20"/>
        <w:lang w:val="en-US"/>
      </w:rPr>
      <w:t>December 11, 2017</w:t>
    </w:r>
    <w:r w:rsidR="005935EF">
      <w:rPr>
        <w:color w:val="4472C4" w:themeColor="accent1"/>
        <w:sz w:val="20"/>
        <w:szCs w:val="20"/>
        <w:lang w:val="nl-NL"/>
      </w:rPr>
      <w:fldChar w:fldCharType="end"/>
    </w:r>
  </w:p>
  <w:p w14:paraId="1DACE3AB" w14:textId="0F9EA395" w:rsidR="00824B4B" w:rsidRPr="00E8395B" w:rsidRDefault="00824B4B" w:rsidP="00E8395B">
    <w:pPr>
      <w:pStyle w:val="Header"/>
      <w:jc w:val="center"/>
      <w:rPr>
        <w:caps/>
        <w:color w:val="4472C4" w:themeColor="accent1"/>
      </w:rPr>
    </w:pPr>
    <w:r w:rsidRPr="00E75C8E">
      <w:rPr>
        <w:caps/>
        <w:color w:val="4472C4" w:themeColor="accent1"/>
        <w:lang w:val="nl-NL"/>
      </w:rPr>
      <w:t xml:space="preserve"> </w:t>
    </w:r>
    <w:sdt>
      <w:sdtPr>
        <w:rPr>
          <w:caps/>
          <w:color w:val="4472C4" w:themeColor="accent1"/>
        </w:rPr>
        <w:alias w:val="Title"/>
        <w:tag w:val=""/>
        <w:id w:val="-1954942076"/>
        <w:placeholder>
          <w:docPart w:val="C8317DF65251824580586CCEA18E4043"/>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4472C4" w:themeColor="accent1"/>
          </w:rPr>
          <w:t>future and present occurrence moddeling on</w:t>
        </w:r>
      </w:sdtContent>
    </w:sdt>
    <w:r>
      <w:rPr>
        <w:caps/>
        <w:color w:val="4472C4" w:themeColor="accent1"/>
      </w:rPr>
      <w:t xml:space="preserve"> Palm dates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0D778B"/>
    <w:multiLevelType w:val="multilevel"/>
    <w:tmpl w:val="CA06D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3BE86C10"/>
    <w:multiLevelType w:val="hybridMultilevel"/>
    <w:tmpl w:val="F39AE3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515B5887"/>
    <w:multiLevelType w:val="hybridMultilevel"/>
    <w:tmpl w:val="D6B803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6A7D7B9B"/>
    <w:multiLevelType w:val="hybridMultilevel"/>
    <w:tmpl w:val="5A6C33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isplayBackgroundShap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C8E"/>
    <w:rsid w:val="00000253"/>
    <w:rsid w:val="00063187"/>
    <w:rsid w:val="000B0D3E"/>
    <w:rsid w:val="000F6CA1"/>
    <w:rsid w:val="00104632"/>
    <w:rsid w:val="00124C9D"/>
    <w:rsid w:val="00181DCC"/>
    <w:rsid w:val="0018735B"/>
    <w:rsid w:val="00190127"/>
    <w:rsid w:val="001B63CE"/>
    <w:rsid w:val="001C2E07"/>
    <w:rsid w:val="001C3523"/>
    <w:rsid w:val="002766F2"/>
    <w:rsid w:val="002A6EC5"/>
    <w:rsid w:val="002D03EB"/>
    <w:rsid w:val="002F3792"/>
    <w:rsid w:val="0030798F"/>
    <w:rsid w:val="00347A58"/>
    <w:rsid w:val="003E4228"/>
    <w:rsid w:val="003F1016"/>
    <w:rsid w:val="00406956"/>
    <w:rsid w:val="00441417"/>
    <w:rsid w:val="00486D60"/>
    <w:rsid w:val="00487FF3"/>
    <w:rsid w:val="00494FCC"/>
    <w:rsid w:val="004A174F"/>
    <w:rsid w:val="004F130A"/>
    <w:rsid w:val="00502893"/>
    <w:rsid w:val="00515379"/>
    <w:rsid w:val="005221DC"/>
    <w:rsid w:val="005366BF"/>
    <w:rsid w:val="0053752F"/>
    <w:rsid w:val="00550DBC"/>
    <w:rsid w:val="00574416"/>
    <w:rsid w:val="005879E4"/>
    <w:rsid w:val="005935EF"/>
    <w:rsid w:val="005A578D"/>
    <w:rsid w:val="005A67B3"/>
    <w:rsid w:val="005B4592"/>
    <w:rsid w:val="005B5354"/>
    <w:rsid w:val="005C5CD7"/>
    <w:rsid w:val="00645AA4"/>
    <w:rsid w:val="0069544E"/>
    <w:rsid w:val="006A137D"/>
    <w:rsid w:val="006B0A9B"/>
    <w:rsid w:val="006E02FD"/>
    <w:rsid w:val="006E358D"/>
    <w:rsid w:val="00710FDC"/>
    <w:rsid w:val="007234EB"/>
    <w:rsid w:val="00741C03"/>
    <w:rsid w:val="00744414"/>
    <w:rsid w:val="0074490F"/>
    <w:rsid w:val="00760FD5"/>
    <w:rsid w:val="007B42FC"/>
    <w:rsid w:val="007F2F26"/>
    <w:rsid w:val="00823D37"/>
    <w:rsid w:val="00824B4B"/>
    <w:rsid w:val="00863F42"/>
    <w:rsid w:val="00886936"/>
    <w:rsid w:val="008D01A9"/>
    <w:rsid w:val="009153BB"/>
    <w:rsid w:val="00922897"/>
    <w:rsid w:val="0093014C"/>
    <w:rsid w:val="009839DD"/>
    <w:rsid w:val="009851BD"/>
    <w:rsid w:val="0098754F"/>
    <w:rsid w:val="00987FC4"/>
    <w:rsid w:val="009923B9"/>
    <w:rsid w:val="0099769E"/>
    <w:rsid w:val="009A4471"/>
    <w:rsid w:val="009E55DA"/>
    <w:rsid w:val="00A10134"/>
    <w:rsid w:val="00A12591"/>
    <w:rsid w:val="00A87EEE"/>
    <w:rsid w:val="00A93E99"/>
    <w:rsid w:val="00AD2904"/>
    <w:rsid w:val="00B060D9"/>
    <w:rsid w:val="00B34C0D"/>
    <w:rsid w:val="00B37AA4"/>
    <w:rsid w:val="00B56AF3"/>
    <w:rsid w:val="00B576F8"/>
    <w:rsid w:val="00B64D6F"/>
    <w:rsid w:val="00B64FFF"/>
    <w:rsid w:val="00BA78D4"/>
    <w:rsid w:val="00C06F84"/>
    <w:rsid w:val="00C33F42"/>
    <w:rsid w:val="00C92FD3"/>
    <w:rsid w:val="00CA0678"/>
    <w:rsid w:val="00CB194C"/>
    <w:rsid w:val="00CC50F1"/>
    <w:rsid w:val="00D64287"/>
    <w:rsid w:val="00D83811"/>
    <w:rsid w:val="00DA16FF"/>
    <w:rsid w:val="00DA508D"/>
    <w:rsid w:val="00DD1316"/>
    <w:rsid w:val="00DD1B23"/>
    <w:rsid w:val="00DD26E0"/>
    <w:rsid w:val="00E24EA8"/>
    <w:rsid w:val="00E3569F"/>
    <w:rsid w:val="00E71ED0"/>
    <w:rsid w:val="00E75AEB"/>
    <w:rsid w:val="00E75C8E"/>
    <w:rsid w:val="00E77FEE"/>
    <w:rsid w:val="00E8395B"/>
    <w:rsid w:val="00E95E2A"/>
    <w:rsid w:val="00EB1D58"/>
    <w:rsid w:val="00EB4DFC"/>
    <w:rsid w:val="00EE77D5"/>
    <w:rsid w:val="00F075F7"/>
    <w:rsid w:val="00F1279B"/>
    <w:rsid w:val="00F14B45"/>
    <w:rsid w:val="00F213CA"/>
    <w:rsid w:val="00F2278F"/>
    <w:rsid w:val="00F553E9"/>
    <w:rsid w:val="00F75082"/>
    <w:rsid w:val="00FA096E"/>
    <w:rsid w:val="00FB0A50"/>
    <w:rsid w:val="00FC65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6A0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A137D"/>
    <w:rPr>
      <w:sz w:val="21"/>
    </w:rPr>
  </w:style>
  <w:style w:type="paragraph" w:styleId="Heading1">
    <w:name w:val="heading 1"/>
    <w:basedOn w:val="Normal"/>
    <w:next w:val="Normal"/>
    <w:link w:val="Heading1Char"/>
    <w:uiPriority w:val="9"/>
    <w:qFormat/>
    <w:rsid w:val="00E8395B"/>
    <w:pPr>
      <w:keepNext/>
      <w:keepLines/>
      <w:spacing w:before="12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DA508D"/>
    <w:pPr>
      <w:keepNext/>
      <w:keepLines/>
      <w:spacing w:before="6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E75C8E"/>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E75C8E"/>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E75C8E"/>
    <w:pPr>
      <w:keepNext/>
      <w:keepLines/>
      <w:spacing w:before="200" w:after="0"/>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E75C8E"/>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E75C8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5C8E"/>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E75C8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E02FD"/>
    <w:pPr>
      <w:tabs>
        <w:tab w:val="center" w:pos="4513"/>
        <w:tab w:val="right" w:pos="9026"/>
      </w:tabs>
    </w:pPr>
  </w:style>
  <w:style w:type="character" w:customStyle="1" w:styleId="HeaderChar">
    <w:name w:val="Header Char"/>
    <w:basedOn w:val="DefaultParagraphFont"/>
    <w:link w:val="Header"/>
    <w:uiPriority w:val="99"/>
    <w:rsid w:val="006E02FD"/>
  </w:style>
  <w:style w:type="paragraph" w:styleId="Footer">
    <w:name w:val="footer"/>
    <w:basedOn w:val="Normal"/>
    <w:link w:val="FooterChar"/>
    <w:uiPriority w:val="99"/>
    <w:unhideWhenUsed/>
    <w:rsid w:val="006E02FD"/>
    <w:pPr>
      <w:tabs>
        <w:tab w:val="center" w:pos="4513"/>
        <w:tab w:val="right" w:pos="9026"/>
      </w:tabs>
    </w:pPr>
  </w:style>
  <w:style w:type="character" w:customStyle="1" w:styleId="FooterChar">
    <w:name w:val="Footer Char"/>
    <w:basedOn w:val="DefaultParagraphFont"/>
    <w:link w:val="Footer"/>
    <w:uiPriority w:val="99"/>
    <w:rsid w:val="006E02FD"/>
  </w:style>
  <w:style w:type="character" w:customStyle="1" w:styleId="Heading1Char">
    <w:name w:val="Heading 1 Char"/>
    <w:basedOn w:val="DefaultParagraphFont"/>
    <w:link w:val="Heading1"/>
    <w:uiPriority w:val="9"/>
    <w:rsid w:val="00E8395B"/>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DA508D"/>
    <w:rPr>
      <w:rFonts w:asciiTheme="majorHAnsi" w:eastAsiaTheme="majorEastAsia" w:hAnsiTheme="majorHAnsi" w:cstheme="majorBidi"/>
      <w:b/>
      <w:bCs/>
      <w:color w:val="4472C4" w:themeColor="accent1"/>
      <w:sz w:val="26"/>
      <w:szCs w:val="26"/>
    </w:rPr>
  </w:style>
  <w:style w:type="paragraph" w:styleId="Title">
    <w:name w:val="Title"/>
    <w:basedOn w:val="Normal"/>
    <w:next w:val="Normal"/>
    <w:link w:val="TitleChar"/>
    <w:uiPriority w:val="10"/>
    <w:qFormat/>
    <w:rsid w:val="00E75C8E"/>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E75C8E"/>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E75C8E"/>
    <w:pPr>
      <w:ind w:left="720"/>
      <w:contextualSpacing/>
    </w:pPr>
  </w:style>
  <w:style w:type="character" w:customStyle="1" w:styleId="Heading3Char">
    <w:name w:val="Heading 3 Char"/>
    <w:basedOn w:val="DefaultParagraphFont"/>
    <w:link w:val="Heading3"/>
    <w:uiPriority w:val="9"/>
    <w:semiHidden/>
    <w:rsid w:val="00E75C8E"/>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E75C8E"/>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E75C8E"/>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E75C8E"/>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E75C8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75C8E"/>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E75C8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75C8E"/>
    <w:pPr>
      <w:spacing w:line="240" w:lineRule="auto"/>
    </w:pPr>
    <w:rPr>
      <w:b/>
      <w:bCs/>
      <w:color w:val="4472C4" w:themeColor="accent1"/>
      <w:sz w:val="18"/>
      <w:szCs w:val="18"/>
    </w:rPr>
  </w:style>
  <w:style w:type="paragraph" w:styleId="Subtitle">
    <w:name w:val="Subtitle"/>
    <w:basedOn w:val="Normal"/>
    <w:next w:val="Normal"/>
    <w:link w:val="SubtitleChar"/>
    <w:uiPriority w:val="11"/>
    <w:qFormat/>
    <w:rsid w:val="00E75C8E"/>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E75C8E"/>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E75C8E"/>
    <w:rPr>
      <w:b/>
      <w:bCs/>
    </w:rPr>
  </w:style>
  <w:style w:type="character" w:styleId="Emphasis">
    <w:name w:val="Emphasis"/>
    <w:basedOn w:val="DefaultParagraphFont"/>
    <w:uiPriority w:val="20"/>
    <w:qFormat/>
    <w:rsid w:val="00E75C8E"/>
    <w:rPr>
      <w:i/>
      <w:iCs/>
    </w:rPr>
  </w:style>
  <w:style w:type="paragraph" w:styleId="NoSpacing">
    <w:name w:val="No Spacing"/>
    <w:link w:val="NoSpacingChar"/>
    <w:uiPriority w:val="1"/>
    <w:qFormat/>
    <w:rsid w:val="00E75C8E"/>
    <w:pPr>
      <w:spacing w:after="0" w:line="240" w:lineRule="auto"/>
    </w:pPr>
  </w:style>
  <w:style w:type="character" w:customStyle="1" w:styleId="NoSpacingChar">
    <w:name w:val="No Spacing Char"/>
    <w:basedOn w:val="DefaultParagraphFont"/>
    <w:link w:val="NoSpacing"/>
    <w:uiPriority w:val="1"/>
    <w:rsid w:val="00E75C8E"/>
  </w:style>
  <w:style w:type="paragraph" w:styleId="Quote">
    <w:name w:val="Quote"/>
    <w:basedOn w:val="Normal"/>
    <w:next w:val="Normal"/>
    <w:link w:val="QuoteChar"/>
    <w:uiPriority w:val="29"/>
    <w:qFormat/>
    <w:rsid w:val="00E75C8E"/>
    <w:rPr>
      <w:i/>
      <w:iCs/>
      <w:color w:val="000000" w:themeColor="text1"/>
    </w:rPr>
  </w:style>
  <w:style w:type="character" w:customStyle="1" w:styleId="QuoteChar">
    <w:name w:val="Quote Char"/>
    <w:basedOn w:val="DefaultParagraphFont"/>
    <w:link w:val="Quote"/>
    <w:uiPriority w:val="29"/>
    <w:rsid w:val="00E75C8E"/>
    <w:rPr>
      <w:i/>
      <w:iCs/>
      <w:color w:val="000000" w:themeColor="text1"/>
    </w:rPr>
  </w:style>
  <w:style w:type="paragraph" w:styleId="IntenseQuote">
    <w:name w:val="Intense Quote"/>
    <w:basedOn w:val="Normal"/>
    <w:next w:val="Normal"/>
    <w:link w:val="IntenseQuoteChar"/>
    <w:uiPriority w:val="30"/>
    <w:qFormat/>
    <w:rsid w:val="00E75C8E"/>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E75C8E"/>
    <w:rPr>
      <w:b/>
      <w:bCs/>
      <w:i/>
      <w:iCs/>
      <w:color w:val="4472C4" w:themeColor="accent1"/>
    </w:rPr>
  </w:style>
  <w:style w:type="character" w:styleId="SubtleEmphasis">
    <w:name w:val="Subtle Emphasis"/>
    <w:basedOn w:val="DefaultParagraphFont"/>
    <w:uiPriority w:val="19"/>
    <w:qFormat/>
    <w:rsid w:val="00E75C8E"/>
    <w:rPr>
      <w:i/>
      <w:iCs/>
      <w:color w:val="808080" w:themeColor="text1" w:themeTint="7F"/>
    </w:rPr>
  </w:style>
  <w:style w:type="character" w:styleId="IntenseEmphasis">
    <w:name w:val="Intense Emphasis"/>
    <w:basedOn w:val="DefaultParagraphFont"/>
    <w:uiPriority w:val="21"/>
    <w:qFormat/>
    <w:rsid w:val="00E75C8E"/>
    <w:rPr>
      <w:b/>
      <w:bCs/>
      <w:i/>
      <w:iCs/>
      <w:color w:val="4472C4" w:themeColor="accent1"/>
    </w:rPr>
  </w:style>
  <w:style w:type="character" w:styleId="SubtleReference">
    <w:name w:val="Subtle Reference"/>
    <w:basedOn w:val="DefaultParagraphFont"/>
    <w:uiPriority w:val="31"/>
    <w:qFormat/>
    <w:rsid w:val="00E75C8E"/>
    <w:rPr>
      <w:smallCaps/>
      <w:color w:val="ED7D31" w:themeColor="accent2"/>
      <w:u w:val="single"/>
    </w:rPr>
  </w:style>
  <w:style w:type="character" w:styleId="IntenseReference">
    <w:name w:val="Intense Reference"/>
    <w:basedOn w:val="DefaultParagraphFont"/>
    <w:uiPriority w:val="32"/>
    <w:qFormat/>
    <w:rsid w:val="00E75C8E"/>
    <w:rPr>
      <w:b/>
      <w:bCs/>
      <w:smallCaps/>
      <w:color w:val="ED7D31" w:themeColor="accent2"/>
      <w:spacing w:val="5"/>
      <w:u w:val="single"/>
    </w:rPr>
  </w:style>
  <w:style w:type="character" w:styleId="BookTitle">
    <w:name w:val="Book Title"/>
    <w:basedOn w:val="DefaultParagraphFont"/>
    <w:uiPriority w:val="33"/>
    <w:qFormat/>
    <w:rsid w:val="00E75C8E"/>
    <w:rPr>
      <w:b/>
      <w:bCs/>
      <w:smallCaps/>
      <w:spacing w:val="5"/>
    </w:rPr>
  </w:style>
  <w:style w:type="paragraph" w:styleId="TOCHeading">
    <w:name w:val="TOC Heading"/>
    <w:basedOn w:val="Heading1"/>
    <w:next w:val="Normal"/>
    <w:uiPriority w:val="39"/>
    <w:semiHidden/>
    <w:unhideWhenUsed/>
    <w:qFormat/>
    <w:rsid w:val="00E75C8E"/>
    <w:pPr>
      <w:outlineLvl w:val="9"/>
    </w:pPr>
  </w:style>
  <w:style w:type="paragraph" w:customStyle="1" w:styleId="PersonalName">
    <w:name w:val="Personal Name"/>
    <w:basedOn w:val="Title"/>
    <w:rsid w:val="00E75C8E"/>
    <w:rPr>
      <w:b/>
      <w:caps/>
      <w:color w:val="000000"/>
      <w:sz w:val="28"/>
      <w:szCs w:val="28"/>
    </w:rPr>
  </w:style>
  <w:style w:type="character" w:styleId="Hyperlink">
    <w:name w:val="Hyperlink"/>
    <w:basedOn w:val="DefaultParagraphFont"/>
    <w:uiPriority w:val="99"/>
    <w:unhideWhenUsed/>
    <w:rsid w:val="00DD1316"/>
    <w:rPr>
      <w:color w:val="0563C1" w:themeColor="hyperlink"/>
      <w:u w:val="single"/>
    </w:rPr>
  </w:style>
  <w:style w:type="table" w:styleId="TableGrid">
    <w:name w:val="Table Grid"/>
    <w:basedOn w:val="TableNormal"/>
    <w:uiPriority w:val="39"/>
    <w:rsid w:val="00C06F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30798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Accent1">
    <w:name w:val="Grid Table 3 Accent 1"/>
    <w:basedOn w:val="TableNormal"/>
    <w:uiPriority w:val="48"/>
    <w:rsid w:val="00E77FEE"/>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9677339">
      <w:bodyDiv w:val="1"/>
      <w:marLeft w:val="0"/>
      <w:marRight w:val="0"/>
      <w:marTop w:val="0"/>
      <w:marBottom w:val="0"/>
      <w:divBdr>
        <w:top w:val="none" w:sz="0" w:space="0" w:color="auto"/>
        <w:left w:val="none" w:sz="0" w:space="0" w:color="auto"/>
        <w:bottom w:val="none" w:sz="0" w:space="0" w:color="auto"/>
        <w:right w:val="none" w:sz="0" w:space="0" w:color="auto"/>
      </w:divBdr>
    </w:div>
    <w:div w:id="733354161">
      <w:bodyDiv w:val="1"/>
      <w:marLeft w:val="0"/>
      <w:marRight w:val="0"/>
      <w:marTop w:val="0"/>
      <w:marBottom w:val="0"/>
      <w:divBdr>
        <w:top w:val="none" w:sz="0" w:space="0" w:color="auto"/>
        <w:left w:val="none" w:sz="0" w:space="0" w:color="auto"/>
        <w:bottom w:val="none" w:sz="0" w:space="0" w:color="auto"/>
        <w:right w:val="none" w:sz="0" w:space="0" w:color="auto"/>
      </w:divBdr>
    </w:div>
    <w:div w:id="93876167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hyperlink" Target="http://www.worldclim.org/" TargetMode="External"/><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jram13/Library/Group%20Containers/UBF8T346G9.Office/User%20Content.localized/Templates.localized/MJABOER-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5BDA6C7D095FD4DAECB6FCE2A43936E"/>
        <w:category>
          <w:name w:val="General"/>
          <w:gallery w:val="placeholder"/>
        </w:category>
        <w:types>
          <w:type w:val="bbPlcHdr"/>
        </w:types>
        <w:behaviors>
          <w:behavior w:val="content"/>
        </w:behaviors>
        <w:guid w:val="{3DF67317-F2F1-5E49-9585-7B09A1068F5D}"/>
      </w:docPartPr>
      <w:docPartBody>
        <w:p w:rsidR="00FD6D09" w:rsidRDefault="00FB3ECB">
          <w:pPr>
            <w:pStyle w:val="A5BDA6C7D095FD4DAECB6FCE2A43936E"/>
          </w:pPr>
          <w:r>
            <w:rPr>
              <w:color w:val="4472C4" w:themeColor="accent1"/>
              <w:sz w:val="20"/>
              <w:szCs w:val="20"/>
            </w:rPr>
            <w:t>[Author name]</w:t>
          </w:r>
        </w:p>
      </w:docPartBody>
    </w:docPart>
    <w:docPart>
      <w:docPartPr>
        <w:name w:val="C8317DF65251824580586CCEA18E4043"/>
        <w:category>
          <w:name w:val="General"/>
          <w:gallery w:val="placeholder"/>
        </w:category>
        <w:types>
          <w:type w:val="bbPlcHdr"/>
        </w:types>
        <w:behaviors>
          <w:behavior w:val="content"/>
        </w:behaviors>
        <w:guid w:val="{BBBCB29D-410F-754B-90D7-BA66B1F9D09D}"/>
      </w:docPartPr>
      <w:docPartBody>
        <w:p w:rsidR="00FD6D09" w:rsidRDefault="00FB3ECB">
          <w:pPr>
            <w:pStyle w:val="C8317DF65251824580586CCEA18E4043"/>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3ECB"/>
    <w:rsid w:val="009D464F"/>
    <w:rsid w:val="00FB3ECB"/>
    <w:rsid w:val="00FD6D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GB"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BDA6C7D095FD4DAECB6FCE2A43936E">
    <w:name w:val="A5BDA6C7D095FD4DAECB6FCE2A43936E"/>
  </w:style>
  <w:style w:type="paragraph" w:customStyle="1" w:styleId="C8317DF65251824580586CCEA18E4043">
    <w:name w:val="C8317DF65251824580586CCEA18E4043"/>
  </w:style>
  <w:style w:type="paragraph" w:customStyle="1" w:styleId="76A727729E698348AE6CD10DDD6742F7">
    <w:name w:val="76A727729E698348AE6CD10DDD6742F7"/>
    <w:rsid w:val="00FD6D0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28698F-F270-9147-AB33-39C467533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MJABOER-template.dotx</Template>
  <TotalTime>217</TotalTime>
  <Pages>3</Pages>
  <Words>3911</Words>
  <Characters>20694</Characters>
  <Application>Microsoft Macintosh Word</Application>
  <DocSecurity>0</DocSecurity>
  <Lines>328</Lines>
  <Paragraphs>154</Paragraphs>
  <ScaleCrop>false</ScaleCrop>
  <HeadingPairs>
    <vt:vector size="2" baseType="variant">
      <vt:variant>
        <vt:lpstr>Title</vt:lpstr>
      </vt:variant>
      <vt:variant>
        <vt:i4>1</vt:i4>
      </vt:variant>
    </vt:vector>
  </HeadingPairs>
  <TitlesOfParts>
    <vt:vector size="1" baseType="lpstr">
      <vt:lpstr>future and present occurrence moddeling on</vt:lpstr>
    </vt:vector>
  </TitlesOfParts>
  <LinksUpToDate>false</LinksUpToDate>
  <CharactersWithSpaces>24451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future and present occurrence moddeling on</dc:title>
  <dc:subject/>
  <dc:creator>Marijn J. A. Boer</dc:creator>
  <cp:keywords/>
  <dc:description/>
  <cp:lastModifiedBy>Marijn J. A. Boer</cp:lastModifiedBy>
  <cp:revision>43</cp:revision>
  <dcterms:created xsi:type="dcterms:W3CDTF">2017-12-10T12:34:00Z</dcterms:created>
  <dcterms:modified xsi:type="dcterms:W3CDTF">2017-12-11T09:33:00Z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http://www.zotero.org/styles/american-sociological-association</vt:lpwstr>
  </property>
  <property fmtid="{D5CDD505-2E9C-101B-9397-08002B2CF9AE}" pid="3" name="Mendeley Recent Style Name 0_1">
    <vt:lpwstr>American Sociological Association</vt:lpwstr>
  </property>
  <property fmtid="{D5CDD505-2E9C-101B-9397-08002B2CF9AE}" pid="4" name="Mendeley Recent Style Id 1_1">
    <vt:lpwstr>http://www.zotero.org/styles/bibtex</vt:lpwstr>
  </property>
  <property fmtid="{D5CDD505-2E9C-101B-9397-08002B2CF9AE}" pid="5" name="Mendeley Recent Style Name 1_1">
    <vt:lpwstr>BibTeX generic citation style</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16th edition (author-date)</vt:lpwstr>
  </property>
  <property fmtid="{D5CDD505-2E9C-101B-9397-08002B2CF9AE}" pid="8" name="Mendeley Recent Style Id 3_1">
    <vt:lpwstr>http://www.zotero.org/styles/elsevier-with-titles</vt:lpwstr>
  </property>
  <property fmtid="{D5CDD505-2E9C-101B-9397-08002B2CF9AE}" pid="9" name="Mendeley Recent Style Name 3_1">
    <vt:lpwstr>Elsevier (numeric, with titles)</vt:lpwstr>
  </property>
  <property fmtid="{D5CDD505-2E9C-101B-9397-08002B2CF9AE}" pid="10" name="Mendeley Recent Style Id 4_1">
    <vt:lpwstr>http://www.zotero.org/styles/harvard1</vt:lpwstr>
  </property>
  <property fmtid="{D5CDD505-2E9C-101B-9397-08002B2CF9AE}" pid="11" name="Mendeley Recent Style Name 4_1">
    <vt:lpwstr>Harvard Reference format 1 (author-date)</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http://www.zotero.org/styles/journal-of-stored-products-research</vt:lpwstr>
  </property>
  <property fmtid="{D5CDD505-2E9C-101B-9397-08002B2CF9AE}" pid="15" name="Mendeley Recent Style Name 6_1">
    <vt:lpwstr>Journal of Stored Products Research</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http://www.zotero.org/styles/plos-one</vt:lpwstr>
  </property>
  <property fmtid="{D5CDD505-2E9C-101B-9397-08002B2CF9AE}" pid="21" name="Mendeley Recent Style Name 9_1">
    <vt:lpwstr>PLOS ONE</vt:lpwstr>
  </property>
  <property fmtid="{D5CDD505-2E9C-101B-9397-08002B2CF9AE}" pid="22" name="Mendeley Document_1">
    <vt:lpwstr>True</vt:lpwstr>
  </property>
  <property fmtid="{D5CDD505-2E9C-101B-9397-08002B2CF9AE}" pid="23" name="Mendeley Unique User Id_1">
    <vt:lpwstr>8483e0c3-5a43-3f89-9313-281f9fe83c38</vt:lpwstr>
  </property>
  <property fmtid="{D5CDD505-2E9C-101B-9397-08002B2CF9AE}" pid="24" name="Mendeley Citation Style_1">
    <vt:lpwstr>http://www.zotero.org/styles/chicago-author-date</vt:lpwstr>
  </property>
</Properties>
</file>